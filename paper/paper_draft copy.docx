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6579" w14:textId="020FFDA9" w:rsidR="00D224C5" w:rsidRDefault="002620F5" w:rsidP="00D224C5">
      <w:pPr>
        <w:rPr>
          <w:rFonts w:ascii="Arial" w:hAnsi="Arial" w:cs="Arial"/>
        </w:rPr>
      </w:pPr>
      <w:commentRangeStart w:id="0"/>
      <w:proofErr w:type="spellStart"/>
      <w:r w:rsidRPr="00231A54">
        <w:rPr>
          <w:rFonts w:ascii="Arial" w:hAnsi="Arial" w:cs="Arial"/>
          <w:b/>
          <w:bCs/>
        </w:rPr>
        <w:t>NeuroCluster</w:t>
      </w:r>
      <w:proofErr w:type="spellEnd"/>
      <w:r w:rsidRPr="00231A54">
        <w:rPr>
          <w:rFonts w:ascii="Arial" w:hAnsi="Arial" w:cs="Arial"/>
          <w:b/>
          <w:bCs/>
        </w:rPr>
        <w:t xml:space="preserve">: A Python </w:t>
      </w:r>
      <w:r w:rsidR="00361C64">
        <w:rPr>
          <w:rFonts w:ascii="Arial" w:hAnsi="Arial" w:cs="Arial"/>
          <w:b/>
          <w:bCs/>
        </w:rPr>
        <w:t>toolbox</w:t>
      </w:r>
      <w:r w:rsidRPr="00231A54">
        <w:rPr>
          <w:rFonts w:ascii="Arial" w:hAnsi="Arial" w:cs="Arial"/>
          <w:b/>
          <w:bCs/>
        </w:rPr>
        <w:t xml:space="preserve"> to detect electrophysiological </w:t>
      </w:r>
      <w:r>
        <w:rPr>
          <w:rFonts w:ascii="Arial" w:hAnsi="Arial" w:cs="Arial"/>
          <w:b/>
          <w:bCs/>
        </w:rPr>
        <w:t>activations r</w:t>
      </w:r>
      <w:r w:rsidRPr="00231A54">
        <w:rPr>
          <w:rFonts w:ascii="Arial" w:hAnsi="Arial" w:cs="Arial"/>
          <w:b/>
          <w:bCs/>
        </w:rPr>
        <w:t xml:space="preserve">elated </w:t>
      </w:r>
      <w:r>
        <w:rPr>
          <w:rFonts w:ascii="Arial" w:hAnsi="Arial" w:cs="Arial"/>
          <w:b/>
          <w:bCs/>
        </w:rPr>
        <w:t>to continuous behavioral signals</w:t>
      </w:r>
      <w:r w:rsidRPr="00231A54">
        <w:rPr>
          <w:rFonts w:ascii="Arial" w:hAnsi="Arial" w:cs="Arial"/>
          <w:b/>
          <w:bCs/>
        </w:rPr>
        <w:t xml:space="preserve"> using time-frequency resolved multiple regression and non-parametric cluster-based permutation testing. </w:t>
      </w:r>
      <w:r w:rsidR="00D224C5">
        <w:rPr>
          <w:rFonts w:ascii="Arial" w:hAnsi="Arial" w:cs="Arial"/>
          <w:b/>
          <w:bCs/>
        </w:rPr>
        <w:t xml:space="preserve"> </w:t>
      </w:r>
      <w:commentRangeEnd w:id="0"/>
      <w:r w:rsidR="005E5AE2">
        <w:rPr>
          <w:rStyle w:val="CommentReference"/>
        </w:rPr>
        <w:commentReference w:id="0"/>
      </w:r>
    </w:p>
    <w:p w14:paraId="71AFA262" w14:textId="77777777" w:rsidR="005565E9" w:rsidRPr="00231A54" w:rsidRDefault="005565E9" w:rsidP="002620F5">
      <w:pPr>
        <w:rPr>
          <w:rFonts w:ascii="Arial" w:hAnsi="Arial" w:cs="Arial"/>
        </w:rPr>
      </w:pPr>
    </w:p>
    <w:p w14:paraId="729758A4" w14:textId="448C1B9E" w:rsidR="00957C34" w:rsidRDefault="002620F5" w:rsidP="002620F5">
      <w:pPr>
        <w:rPr>
          <w:rFonts w:ascii="Arial" w:hAnsi="Arial" w:cs="Arial"/>
          <w:b/>
          <w:bCs/>
        </w:rPr>
      </w:pPr>
      <w:r w:rsidRPr="00231A54">
        <w:rPr>
          <w:rFonts w:ascii="Arial" w:hAnsi="Arial" w:cs="Arial"/>
          <w:b/>
          <w:bCs/>
        </w:rPr>
        <w:t># Summary</w:t>
      </w:r>
      <w:r w:rsidR="00C94D6B">
        <w:rPr>
          <w:rFonts w:ascii="Arial" w:hAnsi="Arial" w:cs="Arial"/>
          <w:b/>
          <w:bCs/>
        </w:rPr>
        <w:t xml:space="preserve"> </w:t>
      </w:r>
    </w:p>
    <w:p w14:paraId="3A5C54BA" w14:textId="40A50645" w:rsidR="007A2010" w:rsidRPr="00231A54" w:rsidRDefault="008C53C2" w:rsidP="007A2010">
      <w:pPr>
        <w:jc w:val="both"/>
        <w:rPr>
          <w:rFonts w:ascii="Arial" w:hAnsi="Arial" w:cs="Arial"/>
        </w:rPr>
      </w:pPr>
      <w:r>
        <w:rPr>
          <w:rFonts w:ascii="Arial" w:hAnsi="Arial" w:cs="Arial"/>
        </w:rPr>
        <w:t xml:space="preserve">Cognitive neurophysiology offers a novel framework for studying </w:t>
      </w:r>
      <w:r w:rsidR="00AA5D71">
        <w:rPr>
          <w:rFonts w:ascii="Arial" w:hAnsi="Arial" w:cs="Arial"/>
        </w:rPr>
        <w:t xml:space="preserve">cognitive </w:t>
      </w:r>
      <w:r>
        <w:rPr>
          <w:rFonts w:ascii="Arial" w:hAnsi="Arial" w:cs="Arial"/>
        </w:rPr>
        <w:t xml:space="preserve">brain-behavior relationships by </w:t>
      </w:r>
      <w:r w:rsidR="00AA5D71">
        <w:rPr>
          <w:rFonts w:ascii="Arial" w:hAnsi="Arial" w:cs="Arial"/>
        </w:rPr>
        <w:t>relating</w:t>
      </w:r>
      <w:r>
        <w:rPr>
          <w:rFonts w:ascii="Arial" w:hAnsi="Arial" w:cs="Arial"/>
        </w:rPr>
        <w:t xml:space="preserve"> electrophysiological signals </w:t>
      </w:r>
      <w:r w:rsidR="00AA5D71">
        <w:rPr>
          <w:rFonts w:ascii="Arial" w:hAnsi="Arial" w:cs="Arial"/>
        </w:rPr>
        <w:t>to</w:t>
      </w:r>
      <w:r>
        <w:rPr>
          <w:rFonts w:ascii="Arial" w:hAnsi="Arial" w:cs="Arial"/>
        </w:rPr>
        <w:t xml:space="preserve"> complex behaviors. </w:t>
      </w:r>
      <w:r w:rsidR="00922881" w:rsidRPr="00070A4F">
        <w:rPr>
          <w:rFonts w:ascii="Arial" w:hAnsi="Arial" w:cs="Arial"/>
        </w:rPr>
        <w:t>With the advent of new biotechnologies and neurosurgical practices, large-scale human (and animal) intracranial electrophysiological recordings are becoming widely accessible</w:t>
      </w:r>
      <w:r w:rsidR="00D65C82">
        <w:rPr>
          <w:rFonts w:ascii="Arial" w:hAnsi="Arial" w:cs="Arial"/>
        </w:rPr>
        <w:t xml:space="preserve"> (CITATION)</w:t>
      </w:r>
      <w:r w:rsidR="00922881" w:rsidRPr="00070A4F">
        <w:rPr>
          <w:rFonts w:ascii="Arial" w:hAnsi="Arial" w:cs="Arial"/>
        </w:rPr>
        <w:t xml:space="preserve">. </w:t>
      </w:r>
      <w:r w:rsidR="003B4BCD">
        <w:rPr>
          <w:rFonts w:ascii="Arial" w:hAnsi="Arial" w:cs="Arial"/>
        </w:rPr>
        <w:t>As a result, c</w:t>
      </w:r>
      <w:r w:rsidR="007540FB">
        <w:rPr>
          <w:rFonts w:ascii="Arial" w:hAnsi="Arial" w:cs="Arial"/>
        </w:rPr>
        <w:t xml:space="preserve">ognitive neurophysiologists </w:t>
      </w:r>
      <w:r w:rsidR="003B4BCD">
        <w:rPr>
          <w:rFonts w:ascii="Arial" w:hAnsi="Arial" w:cs="Arial"/>
        </w:rPr>
        <w:t xml:space="preserve">can </w:t>
      </w:r>
      <w:r w:rsidR="006C23B5">
        <w:rPr>
          <w:rFonts w:ascii="Arial" w:hAnsi="Arial" w:cs="Arial"/>
        </w:rPr>
        <w:t>design</w:t>
      </w:r>
      <w:r w:rsidR="00FB590D">
        <w:rPr>
          <w:rFonts w:ascii="Arial" w:hAnsi="Arial" w:cs="Arial"/>
        </w:rPr>
        <w:t xml:space="preserve"> </w:t>
      </w:r>
      <w:r w:rsidR="00FD5878">
        <w:rPr>
          <w:rFonts w:ascii="Arial" w:hAnsi="Arial" w:cs="Arial"/>
        </w:rPr>
        <w:t xml:space="preserve">cognitive </w:t>
      </w:r>
      <w:r w:rsidR="00FB590D">
        <w:rPr>
          <w:rFonts w:ascii="Arial" w:hAnsi="Arial" w:cs="Arial"/>
        </w:rPr>
        <w:t>experiment</w:t>
      </w:r>
      <w:r w:rsidR="00522549">
        <w:rPr>
          <w:rFonts w:ascii="Arial" w:hAnsi="Arial" w:cs="Arial"/>
        </w:rPr>
        <w:t>s that</w:t>
      </w:r>
      <w:r w:rsidR="00FB590D">
        <w:rPr>
          <w:rFonts w:ascii="Arial" w:hAnsi="Arial" w:cs="Arial"/>
        </w:rPr>
        <w:t xml:space="preserve"> </w:t>
      </w:r>
      <w:r w:rsidR="007540FB">
        <w:rPr>
          <w:rFonts w:ascii="Arial" w:hAnsi="Arial" w:cs="Arial"/>
        </w:rPr>
        <w:t>l</w:t>
      </w:r>
      <w:r w:rsidR="00623512">
        <w:rPr>
          <w:rFonts w:ascii="Arial" w:hAnsi="Arial" w:cs="Arial"/>
        </w:rPr>
        <w:t xml:space="preserve">everage </w:t>
      </w:r>
      <w:r w:rsidR="00697A4C">
        <w:rPr>
          <w:rFonts w:ascii="Arial" w:hAnsi="Arial" w:cs="Arial"/>
        </w:rPr>
        <w:t xml:space="preserve">both </w:t>
      </w:r>
      <w:r w:rsidR="00623512">
        <w:rPr>
          <w:rFonts w:ascii="Arial" w:hAnsi="Arial" w:cs="Arial"/>
        </w:rPr>
        <w:t xml:space="preserve">the </w:t>
      </w:r>
      <w:r w:rsidR="0026088A">
        <w:rPr>
          <w:rFonts w:ascii="Arial" w:hAnsi="Arial" w:cs="Arial"/>
        </w:rPr>
        <w:t xml:space="preserve">spatiotemporal </w:t>
      </w:r>
      <w:r w:rsidR="0099525B">
        <w:rPr>
          <w:rFonts w:ascii="Arial" w:hAnsi="Arial" w:cs="Arial"/>
        </w:rPr>
        <w:t xml:space="preserve">resolution of </w:t>
      </w:r>
      <w:r w:rsidR="009E372B">
        <w:rPr>
          <w:rFonts w:ascii="Arial" w:hAnsi="Arial" w:cs="Arial"/>
        </w:rPr>
        <w:t xml:space="preserve">electrophysiological data </w:t>
      </w:r>
      <w:r w:rsidR="00EF4608">
        <w:rPr>
          <w:rFonts w:ascii="Arial" w:hAnsi="Arial" w:cs="Arial"/>
        </w:rPr>
        <w:t xml:space="preserve">and </w:t>
      </w:r>
      <w:r w:rsidR="001806A4">
        <w:rPr>
          <w:rFonts w:ascii="Arial" w:hAnsi="Arial" w:cs="Arial"/>
        </w:rPr>
        <w:t>t</w:t>
      </w:r>
      <w:r w:rsidR="002345BA">
        <w:rPr>
          <w:rFonts w:ascii="Arial" w:hAnsi="Arial" w:cs="Arial"/>
        </w:rPr>
        <w:t>h</w:t>
      </w:r>
      <w:r w:rsidR="001806A4">
        <w:rPr>
          <w:rFonts w:ascii="Arial" w:hAnsi="Arial" w:cs="Arial"/>
        </w:rPr>
        <w:t xml:space="preserve">e </w:t>
      </w:r>
      <w:r w:rsidR="00B27C94">
        <w:rPr>
          <w:rFonts w:ascii="Arial" w:hAnsi="Arial" w:cs="Arial"/>
        </w:rPr>
        <w:t>compl</w:t>
      </w:r>
      <w:r w:rsidR="00245168">
        <w:rPr>
          <w:rFonts w:ascii="Arial" w:hAnsi="Arial" w:cs="Arial"/>
        </w:rPr>
        <w:t>exity</w:t>
      </w:r>
      <w:r w:rsidR="00314FDD">
        <w:rPr>
          <w:rFonts w:ascii="Arial" w:hAnsi="Arial" w:cs="Arial"/>
        </w:rPr>
        <w:t xml:space="preserve"> of</w:t>
      </w:r>
      <w:r w:rsidR="00245168">
        <w:rPr>
          <w:rFonts w:ascii="Arial" w:hAnsi="Arial" w:cs="Arial"/>
        </w:rPr>
        <w:t xml:space="preserve"> </w:t>
      </w:r>
      <w:r w:rsidR="00E024B9">
        <w:rPr>
          <w:rFonts w:ascii="Arial" w:hAnsi="Arial" w:cs="Arial"/>
        </w:rPr>
        <w:t>continuous</w:t>
      </w:r>
      <w:r w:rsidR="00314FDD">
        <w:rPr>
          <w:rFonts w:ascii="Arial" w:hAnsi="Arial" w:cs="Arial"/>
        </w:rPr>
        <w:t xml:space="preserve"> </w:t>
      </w:r>
      <w:r w:rsidR="00B42FAD">
        <w:rPr>
          <w:rFonts w:ascii="Arial" w:hAnsi="Arial" w:cs="Arial"/>
        </w:rPr>
        <w:t>behavior</w:t>
      </w:r>
      <w:r w:rsidR="00144886">
        <w:rPr>
          <w:rFonts w:ascii="Arial" w:hAnsi="Arial" w:cs="Arial"/>
        </w:rPr>
        <w:t>al variables</w:t>
      </w:r>
      <w:r w:rsidR="00245168">
        <w:rPr>
          <w:rFonts w:ascii="Arial" w:hAnsi="Arial" w:cs="Arial"/>
        </w:rPr>
        <w:t xml:space="preserve"> </w:t>
      </w:r>
      <w:r w:rsidR="00665C41">
        <w:rPr>
          <w:rFonts w:ascii="Arial" w:hAnsi="Arial" w:cs="Arial"/>
        </w:rPr>
        <w:t>(</w:t>
      </w:r>
      <w:r w:rsidR="00C94E5B">
        <w:rPr>
          <w:rFonts w:ascii="Arial" w:hAnsi="Arial" w:cs="Arial"/>
        </w:rPr>
        <w:t>EX</w:t>
      </w:r>
      <w:r w:rsidR="00971B9C">
        <w:rPr>
          <w:rFonts w:ascii="Arial" w:hAnsi="Arial" w:cs="Arial"/>
        </w:rPr>
        <w:t xml:space="preserve"> </w:t>
      </w:r>
      <w:r w:rsidR="00C94E5B">
        <w:rPr>
          <w:rFonts w:ascii="Arial" w:hAnsi="Arial" w:cs="Arial"/>
        </w:rPr>
        <w:t>CITATIONS</w:t>
      </w:r>
      <w:r w:rsidR="00665C41">
        <w:rPr>
          <w:rFonts w:ascii="Arial" w:hAnsi="Arial" w:cs="Arial"/>
        </w:rPr>
        <w:t>)</w:t>
      </w:r>
      <w:r w:rsidR="00596A90">
        <w:rPr>
          <w:rFonts w:ascii="Arial" w:hAnsi="Arial" w:cs="Arial"/>
        </w:rPr>
        <w:t>.</w:t>
      </w:r>
      <w:r w:rsidR="000B4BB0">
        <w:rPr>
          <w:rFonts w:ascii="Arial" w:hAnsi="Arial" w:cs="Arial"/>
        </w:rPr>
        <w:t xml:space="preserve"> </w:t>
      </w:r>
      <w:r w:rsidR="00993DC0">
        <w:rPr>
          <w:rFonts w:ascii="Arial" w:hAnsi="Arial" w:cs="Arial"/>
        </w:rPr>
        <w:t>Analyzing</w:t>
      </w:r>
      <w:r w:rsidR="007508FB">
        <w:rPr>
          <w:rFonts w:ascii="Arial" w:hAnsi="Arial" w:cs="Arial"/>
        </w:rPr>
        <w:t xml:space="preserve"> </w:t>
      </w:r>
      <w:r w:rsidR="006B3C4A">
        <w:rPr>
          <w:rFonts w:ascii="Arial" w:hAnsi="Arial" w:cs="Arial"/>
        </w:rPr>
        <w:t xml:space="preserve">these data </w:t>
      </w:r>
      <w:r w:rsidR="0084755C">
        <w:rPr>
          <w:rFonts w:ascii="Arial" w:hAnsi="Arial" w:cs="Arial"/>
        </w:rPr>
        <w:t>requires</w:t>
      </w:r>
      <w:r w:rsidR="00BB7FD7">
        <w:rPr>
          <w:rFonts w:ascii="Arial" w:hAnsi="Arial" w:cs="Arial"/>
        </w:rPr>
        <w:t xml:space="preserve"> </w:t>
      </w:r>
      <w:r w:rsidR="0050193A">
        <w:rPr>
          <w:rFonts w:ascii="Arial" w:hAnsi="Arial" w:cs="Arial"/>
        </w:rPr>
        <w:t xml:space="preserve">sophisticated </w:t>
      </w:r>
      <w:r w:rsidR="0084755C">
        <w:rPr>
          <w:rFonts w:ascii="Arial" w:hAnsi="Arial" w:cs="Arial"/>
        </w:rPr>
        <w:t>statistical methods</w:t>
      </w:r>
      <w:r w:rsidR="00E618AE">
        <w:rPr>
          <w:rFonts w:ascii="Arial" w:hAnsi="Arial" w:cs="Arial"/>
        </w:rPr>
        <w:t xml:space="preserve"> </w:t>
      </w:r>
      <w:r w:rsidR="00926237">
        <w:rPr>
          <w:rFonts w:ascii="Arial" w:hAnsi="Arial" w:cs="Arial"/>
        </w:rPr>
        <w:t xml:space="preserve">that </w:t>
      </w:r>
      <w:r w:rsidR="00B30B70">
        <w:rPr>
          <w:rFonts w:ascii="Arial" w:hAnsi="Arial" w:cs="Arial"/>
        </w:rPr>
        <w:t xml:space="preserve">can </w:t>
      </w:r>
      <w:r w:rsidR="00993DC0">
        <w:rPr>
          <w:rFonts w:ascii="Arial" w:hAnsi="Arial" w:cs="Arial"/>
        </w:rPr>
        <w:t>interpret</w:t>
      </w:r>
      <w:r w:rsidR="00EF3128">
        <w:rPr>
          <w:rFonts w:ascii="Arial" w:hAnsi="Arial" w:cs="Arial"/>
        </w:rPr>
        <w:t xml:space="preserve"> </w:t>
      </w:r>
      <w:r w:rsidR="00B90A2D">
        <w:rPr>
          <w:rFonts w:ascii="Arial" w:hAnsi="Arial" w:cs="Arial"/>
        </w:rPr>
        <w:t xml:space="preserve">multidimensional </w:t>
      </w:r>
      <w:r w:rsidR="005130FB" w:rsidRPr="00070A4F">
        <w:rPr>
          <w:rFonts w:ascii="Arial" w:hAnsi="Arial" w:cs="Arial"/>
        </w:rPr>
        <w:t xml:space="preserve">neurophysiological </w:t>
      </w:r>
      <w:r w:rsidR="00B90A2D">
        <w:rPr>
          <w:rFonts w:ascii="Arial" w:hAnsi="Arial" w:cs="Arial"/>
        </w:rPr>
        <w:t xml:space="preserve">data and </w:t>
      </w:r>
      <w:r w:rsidR="00E01FC1">
        <w:rPr>
          <w:rFonts w:ascii="Arial" w:hAnsi="Arial" w:cs="Arial"/>
        </w:rPr>
        <w:t xml:space="preserve">dynamic, </w:t>
      </w:r>
      <w:r w:rsidR="00D02CD6" w:rsidRPr="00070A4F">
        <w:rPr>
          <w:rFonts w:ascii="Arial" w:hAnsi="Arial" w:cs="Arial"/>
        </w:rPr>
        <w:t>continuous</w:t>
      </w:r>
      <w:r w:rsidR="00E01FC1">
        <w:rPr>
          <w:rFonts w:ascii="Arial" w:hAnsi="Arial" w:cs="Arial"/>
        </w:rPr>
        <w:t xml:space="preserve"> </w:t>
      </w:r>
      <w:r w:rsidR="00D02CD6">
        <w:rPr>
          <w:rFonts w:ascii="Arial" w:hAnsi="Arial" w:cs="Arial"/>
        </w:rPr>
        <w:t>behavioral variables.</w:t>
      </w:r>
      <w:r w:rsidR="00246945">
        <w:rPr>
          <w:rFonts w:ascii="Arial" w:hAnsi="Arial" w:cs="Arial"/>
        </w:rPr>
        <w:t xml:space="preserve"> C</w:t>
      </w:r>
      <w:r w:rsidR="00A3150A">
        <w:rPr>
          <w:rFonts w:ascii="Arial" w:hAnsi="Arial" w:cs="Arial"/>
        </w:rPr>
        <w:t>lassical statistical frameworks for analyzing event-related time series data are ill-equipped to manage the h</w:t>
      </w:r>
      <w:r w:rsidR="00A3150A" w:rsidRPr="00070A4F">
        <w:rPr>
          <w:rFonts w:ascii="Arial" w:hAnsi="Arial" w:cs="Arial"/>
        </w:rPr>
        <w:t xml:space="preserve">igh dimensionality and </w:t>
      </w:r>
      <w:r w:rsidR="008F135C">
        <w:rPr>
          <w:rFonts w:ascii="Arial" w:hAnsi="Arial" w:cs="Arial"/>
        </w:rPr>
        <w:t xml:space="preserve">behavioral </w:t>
      </w:r>
      <w:r w:rsidR="00A3150A" w:rsidRPr="00070A4F">
        <w:rPr>
          <w:rFonts w:ascii="Arial" w:hAnsi="Arial" w:cs="Arial"/>
        </w:rPr>
        <w:t>complex</w:t>
      </w:r>
      <w:r w:rsidR="00CA04B1">
        <w:rPr>
          <w:rFonts w:ascii="Arial" w:hAnsi="Arial" w:cs="Arial"/>
        </w:rPr>
        <w:t>it</w:t>
      </w:r>
      <w:r w:rsidR="00571313">
        <w:rPr>
          <w:rFonts w:ascii="Arial" w:hAnsi="Arial" w:cs="Arial"/>
        </w:rPr>
        <w:t>y</w:t>
      </w:r>
      <w:r w:rsidR="00CA04B1">
        <w:rPr>
          <w:rFonts w:ascii="Arial" w:hAnsi="Arial" w:cs="Arial"/>
        </w:rPr>
        <w:t xml:space="preserve"> </w:t>
      </w:r>
      <w:r w:rsidR="009C1D2F">
        <w:rPr>
          <w:rFonts w:ascii="Arial" w:hAnsi="Arial" w:cs="Arial"/>
        </w:rPr>
        <w:t>of</w:t>
      </w:r>
      <w:r w:rsidR="00A3150A" w:rsidRPr="00070A4F">
        <w:rPr>
          <w:rFonts w:ascii="Arial" w:hAnsi="Arial" w:cs="Arial"/>
        </w:rPr>
        <w:t xml:space="preserve"> </w:t>
      </w:r>
      <w:r w:rsidR="00A3150A">
        <w:rPr>
          <w:rFonts w:ascii="Arial" w:hAnsi="Arial" w:cs="Arial"/>
        </w:rPr>
        <w:t>cognitive neurophysiology studies.</w:t>
      </w:r>
      <w:r w:rsidR="00174984">
        <w:rPr>
          <w:rFonts w:ascii="Arial" w:hAnsi="Arial" w:cs="Arial"/>
        </w:rPr>
        <w:t xml:space="preserve"> </w:t>
      </w:r>
      <w:proofErr w:type="spellStart"/>
      <w:r w:rsidR="00E573C3" w:rsidRPr="00231A54">
        <w:rPr>
          <w:rFonts w:ascii="Arial" w:hAnsi="Arial" w:cs="Arial"/>
        </w:rPr>
        <w:t>NeuroCluster</w:t>
      </w:r>
      <w:proofErr w:type="spellEnd"/>
      <w:r w:rsidR="00E573C3" w:rsidRPr="00231A54">
        <w:rPr>
          <w:rFonts w:ascii="Arial" w:hAnsi="Arial" w:cs="Arial"/>
        </w:rPr>
        <w:t xml:space="preserve"> is an open-source Python</w:t>
      </w:r>
      <w:r w:rsidR="00E573C3">
        <w:rPr>
          <w:rFonts w:ascii="Arial" w:hAnsi="Arial" w:cs="Arial"/>
        </w:rPr>
        <w:t xml:space="preserve"> toolbox </w:t>
      </w:r>
      <w:r w:rsidR="00E573C3" w:rsidRPr="00231A54">
        <w:rPr>
          <w:rFonts w:ascii="Arial" w:hAnsi="Arial" w:cs="Arial"/>
        </w:rPr>
        <w:t>for</w:t>
      </w:r>
      <w:r w:rsidR="00E573C3">
        <w:rPr>
          <w:rFonts w:ascii="Arial" w:hAnsi="Arial" w:cs="Arial"/>
        </w:rPr>
        <w:t xml:space="preserve"> analysis of multivariate </w:t>
      </w:r>
      <w:r w:rsidR="00631E45" w:rsidRPr="00231A54">
        <w:rPr>
          <w:rFonts w:ascii="Arial" w:hAnsi="Arial" w:cs="Arial"/>
        </w:rPr>
        <w:t xml:space="preserve">electrophysiological </w:t>
      </w:r>
      <w:r w:rsidR="00E573C3">
        <w:rPr>
          <w:rFonts w:ascii="Arial" w:hAnsi="Arial" w:cs="Arial"/>
        </w:rPr>
        <w:t xml:space="preserve">data related to complex, </w:t>
      </w:r>
      <w:r w:rsidR="00E573C3" w:rsidRPr="00231A54">
        <w:rPr>
          <w:rFonts w:ascii="Arial" w:hAnsi="Arial" w:cs="Arial"/>
        </w:rPr>
        <w:t>continuous behavior</w:t>
      </w:r>
      <w:r w:rsidR="00E573C3">
        <w:rPr>
          <w:rFonts w:ascii="Arial" w:hAnsi="Arial" w:cs="Arial"/>
        </w:rPr>
        <w:t>al variables.</w:t>
      </w:r>
      <w:r w:rsidR="00865ED7">
        <w:rPr>
          <w:rFonts w:ascii="Arial" w:hAnsi="Arial" w:cs="Arial"/>
        </w:rPr>
        <w:t xml:space="preserve"> </w:t>
      </w:r>
      <w:proofErr w:type="spellStart"/>
      <w:r w:rsidR="007A2010" w:rsidRPr="00231A54">
        <w:rPr>
          <w:rFonts w:ascii="Arial" w:hAnsi="Arial" w:cs="Arial"/>
        </w:rPr>
        <w:t>NeuroCluster</w:t>
      </w:r>
      <w:proofErr w:type="spellEnd"/>
      <w:r w:rsidR="007A2010" w:rsidRPr="00231A54">
        <w:rPr>
          <w:rFonts w:ascii="Arial" w:hAnsi="Arial" w:cs="Arial"/>
        </w:rPr>
        <w:t xml:space="preserve"> introduces a novel </w:t>
      </w:r>
      <w:r w:rsidR="00370906">
        <w:rPr>
          <w:rFonts w:ascii="Arial" w:hAnsi="Arial" w:cs="Arial"/>
        </w:rPr>
        <w:t>statistical</w:t>
      </w:r>
      <w:r w:rsidR="00F9715B">
        <w:rPr>
          <w:rFonts w:ascii="Arial" w:hAnsi="Arial" w:cs="Arial"/>
        </w:rPr>
        <w:t xml:space="preserve"> approach</w:t>
      </w:r>
      <w:r w:rsidR="0026467F">
        <w:rPr>
          <w:rFonts w:ascii="Arial" w:hAnsi="Arial" w:cs="Arial"/>
        </w:rPr>
        <w:t>,</w:t>
      </w:r>
      <w:r w:rsidR="0058148A">
        <w:rPr>
          <w:rFonts w:ascii="Arial" w:hAnsi="Arial" w:cs="Arial"/>
        </w:rPr>
        <w:t xml:space="preserve"> </w:t>
      </w:r>
      <w:r w:rsidR="007C4852">
        <w:rPr>
          <w:rFonts w:ascii="Arial" w:hAnsi="Arial" w:cs="Arial"/>
        </w:rPr>
        <w:t>which uses</w:t>
      </w:r>
      <w:r w:rsidR="0058148A">
        <w:rPr>
          <w:rFonts w:ascii="Arial" w:hAnsi="Arial" w:cs="Arial"/>
        </w:rPr>
        <w:t xml:space="preserve"> </w:t>
      </w:r>
      <w:r w:rsidR="00F9715B">
        <w:rPr>
          <w:rFonts w:ascii="Arial" w:hAnsi="Arial" w:cs="Arial"/>
        </w:rPr>
        <w:t>non-parametric cluster-based permutation testin</w:t>
      </w:r>
      <w:r w:rsidR="007A350B">
        <w:rPr>
          <w:rFonts w:ascii="Arial" w:hAnsi="Arial" w:cs="Arial"/>
        </w:rPr>
        <w:t xml:space="preserve">g </w:t>
      </w:r>
      <w:r w:rsidR="00911E97">
        <w:rPr>
          <w:rFonts w:ascii="Arial" w:hAnsi="Arial" w:cs="Arial"/>
        </w:rPr>
        <w:t xml:space="preserve">to identify </w:t>
      </w:r>
      <w:r w:rsidR="003059B9">
        <w:rPr>
          <w:rFonts w:ascii="Arial" w:hAnsi="Arial" w:cs="Arial"/>
        </w:rPr>
        <w:t xml:space="preserve">time-frequency </w:t>
      </w:r>
      <w:r w:rsidR="00911E97">
        <w:rPr>
          <w:rFonts w:ascii="Arial" w:hAnsi="Arial" w:cs="Arial"/>
        </w:rPr>
        <w:t xml:space="preserve">clusters of oscillatory power modulations </w:t>
      </w:r>
      <w:r w:rsidR="00153F31">
        <w:rPr>
          <w:rFonts w:ascii="Arial" w:hAnsi="Arial" w:cs="Arial"/>
        </w:rPr>
        <w:t>that significantly encode t</w:t>
      </w:r>
      <w:r w:rsidR="00DA3E0B">
        <w:rPr>
          <w:rFonts w:ascii="Arial" w:hAnsi="Arial" w:cs="Arial"/>
        </w:rPr>
        <w:t>ime</w:t>
      </w:r>
      <w:r w:rsidR="00BD66EF">
        <w:rPr>
          <w:rFonts w:ascii="Arial" w:hAnsi="Arial" w:cs="Arial"/>
        </w:rPr>
        <w:t>-varying</w:t>
      </w:r>
      <w:r w:rsidR="00CF550B">
        <w:rPr>
          <w:rFonts w:ascii="Arial" w:hAnsi="Arial" w:cs="Arial"/>
        </w:rPr>
        <w:t>,</w:t>
      </w:r>
      <w:r w:rsidR="00153F31">
        <w:rPr>
          <w:rFonts w:ascii="Arial" w:hAnsi="Arial" w:cs="Arial"/>
        </w:rPr>
        <w:t xml:space="preserve"> </w:t>
      </w:r>
      <w:r w:rsidR="008451C1">
        <w:rPr>
          <w:rFonts w:ascii="Arial" w:hAnsi="Arial" w:cs="Arial"/>
        </w:rPr>
        <w:t>continuous</w:t>
      </w:r>
      <w:r w:rsidR="00153F31">
        <w:rPr>
          <w:rFonts w:ascii="Arial" w:hAnsi="Arial" w:cs="Arial"/>
        </w:rPr>
        <w:t xml:space="preserve"> behavioral variables</w:t>
      </w:r>
      <w:r w:rsidR="00EA30EB">
        <w:rPr>
          <w:rFonts w:ascii="Arial" w:hAnsi="Arial" w:cs="Arial"/>
        </w:rPr>
        <w:t xml:space="preserve">. </w:t>
      </w:r>
      <w:r w:rsidR="0026467F" w:rsidRPr="00231A54">
        <w:rPr>
          <w:rFonts w:ascii="Arial" w:hAnsi="Arial" w:cs="Arial"/>
        </w:rPr>
        <w:t>It</w:t>
      </w:r>
      <w:r w:rsidR="0026467F">
        <w:rPr>
          <w:rFonts w:ascii="Arial" w:hAnsi="Arial" w:cs="Arial"/>
        </w:rPr>
        <w:t xml:space="preserve"> also</w:t>
      </w:r>
      <w:r w:rsidR="0026467F" w:rsidRPr="00231A54">
        <w:rPr>
          <w:rFonts w:ascii="Arial" w:hAnsi="Arial" w:cs="Arial"/>
        </w:rPr>
        <w:t xml:space="preserve"> supports multivariate analys</w:t>
      </w:r>
      <w:r w:rsidR="0026467F">
        <w:rPr>
          <w:rFonts w:ascii="Arial" w:hAnsi="Arial" w:cs="Arial"/>
        </w:rPr>
        <w:t>es</w:t>
      </w:r>
      <w:r w:rsidR="0026467F" w:rsidRPr="00231A54">
        <w:rPr>
          <w:rFonts w:ascii="Arial" w:hAnsi="Arial" w:cs="Arial"/>
        </w:rPr>
        <w:t xml:space="preserve"> by </w:t>
      </w:r>
      <w:r w:rsidR="0026467F">
        <w:rPr>
          <w:rFonts w:ascii="Arial" w:hAnsi="Arial" w:cs="Arial"/>
        </w:rPr>
        <w:t>allowing for</w:t>
      </w:r>
      <w:r w:rsidR="0026467F" w:rsidRPr="00231A54">
        <w:rPr>
          <w:rFonts w:ascii="Arial" w:hAnsi="Arial" w:cs="Arial"/>
        </w:rPr>
        <w:t xml:space="preserve"> multiple </w:t>
      </w:r>
      <w:r w:rsidR="0026467F">
        <w:rPr>
          <w:rFonts w:ascii="Arial" w:hAnsi="Arial" w:cs="Arial"/>
        </w:rPr>
        <w:t xml:space="preserve">behavioral </w:t>
      </w:r>
      <w:r w:rsidR="0026467F" w:rsidRPr="00231A54">
        <w:rPr>
          <w:rFonts w:ascii="Arial" w:hAnsi="Arial" w:cs="Arial"/>
        </w:rPr>
        <w:t>predictors to model neural activity.</w:t>
      </w:r>
      <w:r w:rsidR="00606724">
        <w:rPr>
          <w:rFonts w:ascii="Arial" w:hAnsi="Arial" w:cs="Arial"/>
        </w:rPr>
        <w:t xml:space="preserve"> </w:t>
      </w:r>
      <w:proofErr w:type="spellStart"/>
      <w:r w:rsidR="007A2010" w:rsidRPr="00231A54">
        <w:rPr>
          <w:rFonts w:ascii="Arial" w:hAnsi="Arial" w:cs="Arial"/>
        </w:rPr>
        <w:t>NeuroCluster</w:t>
      </w:r>
      <w:proofErr w:type="spellEnd"/>
      <w:r w:rsidR="007A2010" w:rsidRPr="00231A54">
        <w:rPr>
          <w:rFonts w:ascii="Arial" w:hAnsi="Arial" w:cs="Arial"/>
        </w:rPr>
        <w:t xml:space="preserve"> addresses a </w:t>
      </w:r>
      <w:r w:rsidR="00723742">
        <w:rPr>
          <w:rFonts w:ascii="Arial" w:hAnsi="Arial" w:cs="Arial"/>
        </w:rPr>
        <w:t xml:space="preserve">methodological </w:t>
      </w:r>
      <w:r w:rsidR="007A2010" w:rsidRPr="00231A54">
        <w:rPr>
          <w:rFonts w:ascii="Arial" w:hAnsi="Arial" w:cs="Arial"/>
        </w:rPr>
        <w:t xml:space="preserve">gap </w:t>
      </w:r>
      <w:r w:rsidR="00723742">
        <w:rPr>
          <w:rFonts w:ascii="Arial" w:hAnsi="Arial" w:cs="Arial"/>
        </w:rPr>
        <w:t xml:space="preserve">in </w:t>
      </w:r>
      <w:r w:rsidR="00E70C2C">
        <w:rPr>
          <w:rFonts w:ascii="Arial" w:hAnsi="Arial" w:cs="Arial"/>
        </w:rPr>
        <w:t xml:space="preserve">statistical </w:t>
      </w:r>
      <w:r w:rsidR="00723742">
        <w:rPr>
          <w:rFonts w:ascii="Arial" w:hAnsi="Arial" w:cs="Arial"/>
        </w:rPr>
        <w:t xml:space="preserve">approaches </w:t>
      </w:r>
      <w:r w:rsidR="007A2010" w:rsidRPr="00231A54">
        <w:rPr>
          <w:rFonts w:ascii="Arial" w:hAnsi="Arial" w:cs="Arial"/>
        </w:rPr>
        <w:t>to relate continuous</w:t>
      </w:r>
      <w:r w:rsidR="00EF05C4">
        <w:rPr>
          <w:rFonts w:ascii="Arial" w:hAnsi="Arial" w:cs="Arial"/>
        </w:rPr>
        <w:t xml:space="preserve">, </w:t>
      </w:r>
      <w:r w:rsidR="007A2010">
        <w:rPr>
          <w:rFonts w:ascii="Arial" w:hAnsi="Arial" w:cs="Arial"/>
        </w:rPr>
        <w:t xml:space="preserve">cognitive </w:t>
      </w:r>
      <w:r w:rsidR="007A2010" w:rsidRPr="00231A54">
        <w:rPr>
          <w:rFonts w:ascii="Arial" w:hAnsi="Arial" w:cs="Arial"/>
        </w:rPr>
        <w:t xml:space="preserve">predictors to underlying </w:t>
      </w:r>
      <w:r w:rsidR="007A2010">
        <w:rPr>
          <w:rFonts w:ascii="Arial" w:hAnsi="Arial" w:cs="Arial"/>
        </w:rPr>
        <w:t xml:space="preserve">electrophysiological </w:t>
      </w:r>
      <w:r w:rsidR="007A2010" w:rsidRPr="00231A54">
        <w:rPr>
          <w:rFonts w:ascii="Arial" w:hAnsi="Arial" w:cs="Arial"/>
        </w:rPr>
        <w:t>activit</w:t>
      </w:r>
      <w:r w:rsidR="0039071B">
        <w:rPr>
          <w:rFonts w:ascii="Arial" w:hAnsi="Arial" w:cs="Arial"/>
        </w:rPr>
        <w:t>y</w:t>
      </w:r>
      <w:r w:rsidR="007A2010">
        <w:rPr>
          <w:rFonts w:ascii="Arial" w:hAnsi="Arial" w:cs="Arial"/>
        </w:rPr>
        <w:t xml:space="preserve"> </w:t>
      </w:r>
      <w:r w:rsidR="00362E77">
        <w:rPr>
          <w:rFonts w:ascii="Arial" w:hAnsi="Arial" w:cs="Arial"/>
        </w:rPr>
        <w:t>with time</w:t>
      </w:r>
      <w:r w:rsidR="007A2010">
        <w:rPr>
          <w:rFonts w:ascii="Arial" w:hAnsi="Arial" w:cs="Arial"/>
        </w:rPr>
        <w:t xml:space="preserve"> and frequency </w:t>
      </w:r>
      <w:r w:rsidR="00362E77">
        <w:rPr>
          <w:rFonts w:ascii="Arial" w:hAnsi="Arial" w:cs="Arial"/>
        </w:rPr>
        <w:t>resolution,</w:t>
      </w:r>
      <w:r w:rsidR="007A2010">
        <w:rPr>
          <w:rFonts w:ascii="Arial" w:hAnsi="Arial" w:cs="Arial"/>
        </w:rPr>
        <w:t xml:space="preserve"> </w:t>
      </w:r>
      <w:r w:rsidR="007A2010" w:rsidRPr="00231A54">
        <w:rPr>
          <w:rFonts w:ascii="Arial" w:hAnsi="Arial" w:cs="Arial"/>
        </w:rPr>
        <w:t xml:space="preserve">to determine the neurocomputational processes </w:t>
      </w:r>
      <w:r w:rsidR="0039071B">
        <w:rPr>
          <w:rFonts w:ascii="Arial" w:hAnsi="Arial" w:cs="Arial"/>
        </w:rPr>
        <w:t>giving rise</w:t>
      </w:r>
      <w:r w:rsidR="007A2010" w:rsidRPr="00231A54">
        <w:rPr>
          <w:rFonts w:ascii="Arial" w:hAnsi="Arial" w:cs="Arial"/>
        </w:rPr>
        <w:t xml:space="preserve"> to complex behaviors. </w:t>
      </w:r>
    </w:p>
    <w:p w14:paraId="310152D5" w14:textId="77777777" w:rsidR="00EE653B" w:rsidRDefault="00EE653B" w:rsidP="002620F5">
      <w:pPr>
        <w:jc w:val="both"/>
        <w:rPr>
          <w:rFonts w:ascii="Arial" w:hAnsi="Arial" w:cs="Arial"/>
        </w:rPr>
      </w:pPr>
    </w:p>
    <w:p w14:paraId="7CB37497" w14:textId="16DA5F3E" w:rsidR="002620F5" w:rsidRDefault="002620F5" w:rsidP="00E52DBA">
      <w:pPr>
        <w:rPr>
          <w:rFonts w:ascii="Arial" w:hAnsi="Arial" w:cs="Arial"/>
        </w:rPr>
      </w:pPr>
      <w:r w:rsidRPr="00231A54">
        <w:rPr>
          <w:rFonts w:ascii="Arial" w:hAnsi="Arial" w:cs="Arial"/>
          <w:b/>
          <w:bCs/>
        </w:rPr>
        <w:t># Statement of Need</w:t>
      </w:r>
      <w:r w:rsidRPr="00231A54">
        <w:rPr>
          <w:rFonts w:ascii="Arial" w:hAnsi="Arial" w:cs="Arial"/>
        </w:rPr>
        <w:t xml:space="preserve"> </w:t>
      </w:r>
    </w:p>
    <w:p w14:paraId="75E8FB11" w14:textId="77777777" w:rsidR="00475298" w:rsidRDefault="00475298" w:rsidP="00361297">
      <w:pPr>
        <w:jc w:val="both"/>
        <w:rPr>
          <w:rFonts w:ascii="Arial" w:hAnsi="Arial" w:cs="Arial"/>
        </w:rPr>
      </w:pPr>
    </w:p>
    <w:p w14:paraId="40963489" w14:textId="56FA883B" w:rsidR="00AE1705" w:rsidRDefault="00361297" w:rsidP="00AE1705">
      <w:pPr>
        <w:jc w:val="both"/>
        <w:rPr>
          <w:rFonts w:ascii="Arial" w:hAnsi="Arial" w:cs="Arial"/>
        </w:rPr>
      </w:pPr>
      <w:r>
        <w:rPr>
          <w:rFonts w:ascii="Arial" w:hAnsi="Arial" w:cs="Arial"/>
        </w:rPr>
        <w:t>Determining</w:t>
      </w:r>
      <w:r w:rsidRPr="00361297">
        <w:rPr>
          <w:rFonts w:ascii="Arial" w:hAnsi="Arial" w:cs="Arial"/>
        </w:rPr>
        <w:t xml:space="preserve"> the neurocomputational processes </w:t>
      </w:r>
      <w:r>
        <w:rPr>
          <w:rFonts w:ascii="Arial" w:hAnsi="Arial" w:cs="Arial"/>
        </w:rPr>
        <w:t>that</w:t>
      </w:r>
      <w:r w:rsidRPr="00361297">
        <w:rPr>
          <w:rFonts w:ascii="Arial" w:hAnsi="Arial" w:cs="Arial"/>
        </w:rPr>
        <w:t xml:space="preserve"> give rise to</w:t>
      </w:r>
      <w:r w:rsidR="00AF7772">
        <w:rPr>
          <w:rFonts w:ascii="Arial" w:hAnsi="Arial" w:cs="Arial"/>
        </w:rPr>
        <w:t xml:space="preserve"> human</w:t>
      </w:r>
      <w:r w:rsidRPr="00361297">
        <w:rPr>
          <w:rFonts w:ascii="Arial" w:hAnsi="Arial" w:cs="Arial"/>
        </w:rPr>
        <w:t xml:space="preserve"> </w:t>
      </w:r>
      <w:r w:rsidR="000B09E7">
        <w:rPr>
          <w:rFonts w:ascii="Arial" w:hAnsi="Arial" w:cs="Arial"/>
        </w:rPr>
        <w:t xml:space="preserve">cognition and </w:t>
      </w:r>
      <w:r w:rsidR="00542CC7">
        <w:rPr>
          <w:rFonts w:ascii="Arial" w:hAnsi="Arial" w:cs="Arial"/>
        </w:rPr>
        <w:t xml:space="preserve">generate </w:t>
      </w:r>
      <w:r w:rsidR="000B09E7">
        <w:rPr>
          <w:rFonts w:ascii="Arial" w:hAnsi="Arial" w:cs="Arial"/>
        </w:rPr>
        <w:t>complex</w:t>
      </w:r>
      <w:r w:rsidRPr="00361297">
        <w:rPr>
          <w:rFonts w:ascii="Arial" w:hAnsi="Arial" w:cs="Arial"/>
        </w:rPr>
        <w:t xml:space="preserve"> behaviors</w:t>
      </w:r>
      <w:r w:rsidR="000B09E7" w:rsidRPr="000B09E7">
        <w:rPr>
          <w:rFonts w:ascii="Arial" w:hAnsi="Arial" w:cs="Arial"/>
        </w:rPr>
        <w:t xml:space="preserve"> </w:t>
      </w:r>
      <w:r w:rsidR="000B09E7" w:rsidRPr="00070A4F">
        <w:rPr>
          <w:rFonts w:ascii="Arial" w:hAnsi="Arial" w:cs="Arial"/>
        </w:rPr>
        <w:t>is a fundamental goal of cognitive and systems neuroscience.</w:t>
      </w:r>
      <w:r w:rsidR="0040217B">
        <w:rPr>
          <w:rFonts w:ascii="Arial" w:hAnsi="Arial" w:cs="Arial"/>
        </w:rPr>
        <w:t xml:space="preserve"> </w:t>
      </w:r>
      <w:r w:rsidR="0080399A">
        <w:rPr>
          <w:rFonts w:ascii="Arial" w:hAnsi="Arial" w:cs="Arial"/>
        </w:rPr>
        <w:t>Cognitive neurophysiologists study the neural underpinnings of latent cognitive processes by relating complex behavioral signals to electrophysiological time series data.</w:t>
      </w:r>
      <w:r w:rsidR="008C6CE4">
        <w:rPr>
          <w:rFonts w:ascii="Arial" w:hAnsi="Arial" w:cs="Arial"/>
        </w:rPr>
        <w:t xml:space="preserve"> </w:t>
      </w:r>
      <w:r w:rsidR="00C16362">
        <w:rPr>
          <w:rFonts w:ascii="Arial" w:hAnsi="Arial" w:cs="Arial"/>
        </w:rPr>
        <w:t>Cognitive b</w:t>
      </w:r>
      <w:r w:rsidR="00C16362" w:rsidRPr="00070A4F">
        <w:rPr>
          <w:rFonts w:ascii="Arial" w:hAnsi="Arial" w:cs="Arial"/>
        </w:rPr>
        <w:t xml:space="preserve">ehavioral signals, which </w:t>
      </w:r>
      <w:r w:rsidR="00C87F46">
        <w:rPr>
          <w:rFonts w:ascii="Arial" w:hAnsi="Arial" w:cs="Arial"/>
        </w:rPr>
        <w:t>can</w:t>
      </w:r>
      <w:r w:rsidR="00B5199D">
        <w:rPr>
          <w:rFonts w:ascii="Arial" w:hAnsi="Arial" w:cs="Arial"/>
        </w:rPr>
        <w:t xml:space="preserve"> </w:t>
      </w:r>
      <w:r w:rsidR="00C16362" w:rsidRPr="00070A4F">
        <w:rPr>
          <w:rFonts w:ascii="Arial" w:hAnsi="Arial" w:cs="Arial"/>
        </w:rPr>
        <w:t>reflect experimental conditions, participant actions, or underlying cognitive processes, are often continuous and vary over time</w:t>
      </w:r>
      <w:r w:rsidR="00C16362">
        <w:rPr>
          <w:rFonts w:ascii="Arial" w:hAnsi="Arial" w:cs="Arial"/>
        </w:rPr>
        <w:t>, especially in human behavioral experiments</w:t>
      </w:r>
      <w:r w:rsidR="00C062A0">
        <w:rPr>
          <w:rFonts w:ascii="Arial" w:hAnsi="Arial" w:cs="Arial"/>
        </w:rPr>
        <w:t xml:space="preserve"> (CITATION)</w:t>
      </w:r>
      <w:r w:rsidR="00C16362">
        <w:rPr>
          <w:rFonts w:ascii="Arial" w:hAnsi="Arial" w:cs="Arial"/>
        </w:rPr>
        <w:t xml:space="preserve">. </w:t>
      </w:r>
      <w:r w:rsidR="005B07A5">
        <w:rPr>
          <w:rFonts w:ascii="Arial" w:hAnsi="Arial" w:cs="Arial"/>
        </w:rPr>
        <w:t xml:space="preserve">Computational cognitive models are used to operationalize </w:t>
      </w:r>
      <w:r w:rsidR="00F536BB">
        <w:rPr>
          <w:rFonts w:ascii="Arial" w:hAnsi="Arial" w:cs="Arial"/>
        </w:rPr>
        <w:t xml:space="preserve">unobservable </w:t>
      </w:r>
      <w:r w:rsidR="005B07A5">
        <w:rPr>
          <w:rFonts w:ascii="Arial" w:hAnsi="Arial" w:cs="Arial"/>
        </w:rPr>
        <w:t xml:space="preserve">cognitive processes and </w:t>
      </w:r>
      <w:r w:rsidR="00E60935">
        <w:rPr>
          <w:rFonts w:ascii="Arial" w:hAnsi="Arial" w:cs="Arial"/>
        </w:rPr>
        <w:t>provide</w:t>
      </w:r>
      <w:r w:rsidR="001F2940">
        <w:rPr>
          <w:rFonts w:ascii="Arial" w:hAnsi="Arial" w:cs="Arial"/>
        </w:rPr>
        <w:t xml:space="preserve"> </w:t>
      </w:r>
      <w:r w:rsidR="00D16F13">
        <w:rPr>
          <w:rFonts w:ascii="Arial" w:hAnsi="Arial" w:cs="Arial"/>
        </w:rPr>
        <w:t>estimates of</w:t>
      </w:r>
      <w:r w:rsidR="00EC28C6">
        <w:rPr>
          <w:rFonts w:ascii="Arial" w:hAnsi="Arial" w:cs="Arial"/>
        </w:rPr>
        <w:t xml:space="preserve"> </w:t>
      </w:r>
      <w:r w:rsidR="009D00FC">
        <w:rPr>
          <w:rFonts w:ascii="Arial" w:hAnsi="Arial" w:cs="Arial"/>
        </w:rPr>
        <w:t xml:space="preserve">latent </w:t>
      </w:r>
      <w:r w:rsidR="00334254">
        <w:rPr>
          <w:rFonts w:ascii="Arial" w:hAnsi="Arial" w:cs="Arial"/>
        </w:rPr>
        <w:t xml:space="preserve">cognitive </w:t>
      </w:r>
      <w:r w:rsidR="007F751F">
        <w:rPr>
          <w:rFonts w:ascii="Arial" w:hAnsi="Arial" w:cs="Arial"/>
        </w:rPr>
        <w:t>variables</w:t>
      </w:r>
      <w:r w:rsidR="00FB3E68">
        <w:rPr>
          <w:rFonts w:ascii="Arial" w:hAnsi="Arial" w:cs="Arial"/>
        </w:rPr>
        <w:t>,</w:t>
      </w:r>
      <w:r w:rsidR="009B0168">
        <w:rPr>
          <w:rFonts w:ascii="Arial" w:hAnsi="Arial" w:cs="Arial"/>
        </w:rPr>
        <w:t xml:space="preserve"> based on participants’ behavior</w:t>
      </w:r>
      <w:r w:rsidR="008844EE">
        <w:rPr>
          <w:rFonts w:ascii="Arial" w:hAnsi="Arial" w:cs="Arial"/>
        </w:rPr>
        <w:t>s</w:t>
      </w:r>
      <w:r w:rsidR="00F1739B">
        <w:rPr>
          <w:rFonts w:ascii="Arial" w:hAnsi="Arial" w:cs="Arial"/>
        </w:rPr>
        <w:t xml:space="preserve"> (Pan et al., 2024)</w:t>
      </w:r>
      <w:r w:rsidR="009B0168">
        <w:rPr>
          <w:rFonts w:ascii="Arial" w:hAnsi="Arial" w:cs="Arial"/>
        </w:rPr>
        <w:t>.</w:t>
      </w:r>
      <w:r w:rsidR="00FB1974">
        <w:rPr>
          <w:rFonts w:ascii="Arial" w:hAnsi="Arial" w:cs="Arial"/>
        </w:rPr>
        <w:t xml:space="preserve"> </w:t>
      </w:r>
      <w:r w:rsidR="0032151C" w:rsidRPr="00070A4F">
        <w:rPr>
          <w:rFonts w:ascii="Arial" w:hAnsi="Arial" w:cs="Arial"/>
        </w:rPr>
        <w:t>For instance,</w:t>
      </w:r>
      <w:r w:rsidR="00057221">
        <w:rPr>
          <w:rFonts w:ascii="Arial" w:hAnsi="Arial" w:cs="Arial"/>
        </w:rPr>
        <w:t xml:space="preserve"> some</w:t>
      </w:r>
      <w:r w:rsidR="0032151C" w:rsidRPr="00070A4F">
        <w:rPr>
          <w:rFonts w:ascii="Arial" w:hAnsi="Arial" w:cs="Arial"/>
        </w:rPr>
        <w:t xml:space="preserve"> </w:t>
      </w:r>
      <w:r w:rsidR="00032119" w:rsidRPr="00070A4F">
        <w:rPr>
          <w:rFonts w:ascii="Arial" w:hAnsi="Arial" w:cs="Arial"/>
        </w:rPr>
        <w:t xml:space="preserve">cognitive models </w:t>
      </w:r>
      <w:r w:rsidR="00262B57">
        <w:rPr>
          <w:rFonts w:ascii="Arial" w:hAnsi="Arial" w:cs="Arial"/>
        </w:rPr>
        <w:t>generate</w:t>
      </w:r>
      <w:r w:rsidR="00941F37">
        <w:rPr>
          <w:rFonts w:ascii="Arial" w:hAnsi="Arial" w:cs="Arial"/>
        </w:rPr>
        <w:t xml:space="preserve"> c</w:t>
      </w:r>
      <w:r w:rsidR="00941F37" w:rsidRPr="00070A4F">
        <w:rPr>
          <w:rFonts w:ascii="Arial" w:hAnsi="Arial" w:cs="Arial"/>
        </w:rPr>
        <w:t>ontinuous</w:t>
      </w:r>
      <w:r w:rsidR="00941F37">
        <w:rPr>
          <w:rFonts w:ascii="Arial" w:hAnsi="Arial" w:cs="Arial"/>
        </w:rPr>
        <w:t>, trial-wise</w:t>
      </w:r>
      <w:r w:rsidR="002E3717">
        <w:rPr>
          <w:rFonts w:ascii="Arial" w:hAnsi="Arial" w:cs="Arial"/>
        </w:rPr>
        <w:t xml:space="preserve"> </w:t>
      </w:r>
      <w:r w:rsidR="00796116">
        <w:rPr>
          <w:rFonts w:ascii="Arial" w:hAnsi="Arial" w:cs="Arial"/>
        </w:rPr>
        <w:t xml:space="preserve">value </w:t>
      </w:r>
      <w:r w:rsidR="00262B57">
        <w:rPr>
          <w:rFonts w:ascii="Arial" w:hAnsi="Arial" w:cs="Arial"/>
        </w:rPr>
        <w:t>estimates</w:t>
      </w:r>
      <w:r w:rsidR="00051D34">
        <w:rPr>
          <w:rFonts w:ascii="Arial" w:hAnsi="Arial" w:cs="Arial"/>
        </w:rPr>
        <w:t>, like</w:t>
      </w:r>
      <w:r w:rsidR="006371C6">
        <w:rPr>
          <w:rFonts w:ascii="Arial" w:hAnsi="Arial" w:cs="Arial"/>
        </w:rPr>
        <w:t xml:space="preserve"> </w:t>
      </w:r>
      <w:r w:rsidR="00FB1974">
        <w:rPr>
          <w:rFonts w:ascii="Arial" w:hAnsi="Arial" w:cs="Arial"/>
        </w:rPr>
        <w:t>reward prediction erro</w:t>
      </w:r>
      <w:r w:rsidR="00C7745F">
        <w:rPr>
          <w:rFonts w:ascii="Arial" w:hAnsi="Arial" w:cs="Arial"/>
        </w:rPr>
        <w:t>r</w:t>
      </w:r>
      <w:r w:rsidR="002273B0">
        <w:rPr>
          <w:rFonts w:ascii="Arial" w:hAnsi="Arial" w:cs="Arial"/>
        </w:rPr>
        <w:t>s</w:t>
      </w:r>
      <w:r w:rsidR="007C3181">
        <w:rPr>
          <w:rFonts w:ascii="Arial" w:hAnsi="Arial" w:cs="Arial"/>
        </w:rPr>
        <w:t xml:space="preserve"> (RPEs</w:t>
      </w:r>
      <w:r w:rsidR="00EE4B28">
        <w:rPr>
          <w:rFonts w:ascii="Arial" w:hAnsi="Arial" w:cs="Arial"/>
        </w:rPr>
        <w:t xml:space="preserve">, </w:t>
      </w:r>
      <w:proofErr w:type="spellStart"/>
      <w:r w:rsidR="0032151C">
        <w:rPr>
          <w:rFonts w:ascii="Arial" w:hAnsi="Arial" w:cs="Arial"/>
        </w:rPr>
        <w:t>O’Doherty</w:t>
      </w:r>
      <w:proofErr w:type="spellEnd"/>
      <w:r w:rsidR="0032151C">
        <w:rPr>
          <w:rFonts w:ascii="Arial" w:hAnsi="Arial" w:cs="Arial"/>
        </w:rPr>
        <w:t xml:space="preserve"> et al. (2007)</w:t>
      </w:r>
      <w:r w:rsidR="0032151C" w:rsidRPr="00070A4F">
        <w:rPr>
          <w:rFonts w:ascii="Arial" w:hAnsi="Arial" w:cs="Arial"/>
        </w:rPr>
        <w:t>.</w:t>
      </w:r>
      <w:r w:rsidR="009A45BF">
        <w:rPr>
          <w:rFonts w:ascii="Arial" w:hAnsi="Arial" w:cs="Arial"/>
        </w:rPr>
        <w:t xml:space="preserve"> </w:t>
      </w:r>
      <w:r w:rsidR="002762D5">
        <w:rPr>
          <w:rFonts w:ascii="Arial" w:hAnsi="Arial" w:cs="Arial"/>
        </w:rPr>
        <w:t xml:space="preserve">Directly linking these cognitive variables to </w:t>
      </w:r>
      <w:r w:rsidR="002B76AD">
        <w:rPr>
          <w:rFonts w:ascii="Arial" w:hAnsi="Arial" w:cs="Arial"/>
        </w:rPr>
        <w:t>neurophysiological</w:t>
      </w:r>
      <w:r w:rsidR="002762D5">
        <w:rPr>
          <w:rFonts w:ascii="Arial" w:hAnsi="Arial" w:cs="Arial"/>
        </w:rPr>
        <w:t xml:space="preserve"> activity </w:t>
      </w:r>
      <w:r w:rsidR="00BE4950">
        <w:rPr>
          <w:rFonts w:ascii="Arial" w:hAnsi="Arial" w:cs="Arial"/>
        </w:rPr>
        <w:t>offers a dynamic way to study brain-behavior relationships</w:t>
      </w:r>
      <w:r w:rsidR="008054C1">
        <w:rPr>
          <w:rFonts w:ascii="Arial" w:hAnsi="Arial" w:cs="Arial"/>
        </w:rPr>
        <w:t>.</w:t>
      </w:r>
      <w:r w:rsidR="004A0516">
        <w:rPr>
          <w:rFonts w:ascii="Arial" w:hAnsi="Arial" w:cs="Arial"/>
        </w:rPr>
        <w:t xml:space="preserve"> Unfortunately, </w:t>
      </w:r>
      <w:r w:rsidR="0043640B">
        <w:rPr>
          <w:rFonts w:ascii="Arial" w:hAnsi="Arial" w:cs="Arial"/>
        </w:rPr>
        <w:t>the innate complexit</w:t>
      </w:r>
      <w:r w:rsidR="00092730">
        <w:rPr>
          <w:rFonts w:ascii="Arial" w:hAnsi="Arial" w:cs="Arial"/>
        </w:rPr>
        <w:t>ies</w:t>
      </w:r>
      <w:r w:rsidR="0043640B">
        <w:rPr>
          <w:rFonts w:ascii="Arial" w:hAnsi="Arial" w:cs="Arial"/>
        </w:rPr>
        <w:t xml:space="preserve"> </w:t>
      </w:r>
      <w:r w:rsidR="004771E3">
        <w:rPr>
          <w:rFonts w:ascii="Arial" w:hAnsi="Arial" w:cs="Arial"/>
        </w:rPr>
        <w:t>of</w:t>
      </w:r>
      <w:r w:rsidR="00322B29">
        <w:rPr>
          <w:rFonts w:ascii="Arial" w:hAnsi="Arial" w:cs="Arial"/>
        </w:rPr>
        <w:t xml:space="preserve"> both</w:t>
      </w:r>
      <w:r w:rsidR="004771E3">
        <w:rPr>
          <w:rFonts w:ascii="Arial" w:hAnsi="Arial" w:cs="Arial"/>
        </w:rPr>
        <w:t xml:space="preserve"> </w:t>
      </w:r>
      <w:r w:rsidR="00092730">
        <w:rPr>
          <w:rFonts w:ascii="Arial" w:hAnsi="Arial" w:cs="Arial"/>
        </w:rPr>
        <w:t xml:space="preserve">cognitive behaviors </w:t>
      </w:r>
      <w:r w:rsidR="00322B29">
        <w:rPr>
          <w:rFonts w:ascii="Arial" w:hAnsi="Arial" w:cs="Arial"/>
        </w:rPr>
        <w:t>and</w:t>
      </w:r>
      <w:r w:rsidR="00C9528C">
        <w:rPr>
          <w:rFonts w:ascii="Arial" w:hAnsi="Arial" w:cs="Arial"/>
        </w:rPr>
        <w:t xml:space="preserve"> </w:t>
      </w:r>
      <w:r w:rsidR="002B76AD">
        <w:rPr>
          <w:rFonts w:ascii="Arial" w:hAnsi="Arial" w:cs="Arial"/>
        </w:rPr>
        <w:t xml:space="preserve">electrophysiological </w:t>
      </w:r>
      <w:r w:rsidR="00C53624">
        <w:rPr>
          <w:rFonts w:ascii="Arial" w:hAnsi="Arial" w:cs="Arial"/>
        </w:rPr>
        <w:t>data</w:t>
      </w:r>
      <w:r w:rsidR="00F6398D">
        <w:rPr>
          <w:rFonts w:ascii="Arial" w:hAnsi="Arial" w:cs="Arial"/>
        </w:rPr>
        <w:t xml:space="preserve"> </w:t>
      </w:r>
      <w:r w:rsidR="009A7D18">
        <w:rPr>
          <w:rFonts w:ascii="Arial" w:hAnsi="Arial" w:cs="Arial"/>
        </w:rPr>
        <w:t xml:space="preserve">(CITATION) </w:t>
      </w:r>
      <w:r w:rsidR="002847C7" w:rsidRPr="00070A4F">
        <w:rPr>
          <w:rFonts w:ascii="Arial" w:hAnsi="Arial" w:cs="Arial"/>
        </w:rPr>
        <w:t xml:space="preserve">presents a significant challenge for neuroscientists using model-based analyses to uncover the neurophysiological signatures of these processes. </w:t>
      </w:r>
    </w:p>
    <w:p w14:paraId="3EBB43F8" w14:textId="77777777" w:rsidR="00781C14" w:rsidRDefault="00781C14" w:rsidP="00326DB6">
      <w:pPr>
        <w:jc w:val="both"/>
        <w:rPr>
          <w:rFonts w:ascii="Arial" w:hAnsi="Arial" w:cs="Arial"/>
        </w:rPr>
      </w:pPr>
    </w:p>
    <w:p w14:paraId="252B62EF" w14:textId="2BD8DBF5" w:rsidR="00067DD7" w:rsidRDefault="005A09AE" w:rsidP="000A3319">
      <w:pPr>
        <w:jc w:val="both"/>
        <w:rPr>
          <w:rFonts w:ascii="Arial" w:hAnsi="Arial" w:cs="Arial"/>
        </w:rPr>
      </w:pPr>
      <w:proofErr w:type="spellStart"/>
      <w:r w:rsidRPr="00231A54">
        <w:rPr>
          <w:rFonts w:ascii="Arial" w:hAnsi="Arial" w:cs="Arial"/>
        </w:rPr>
        <w:t>NeuroCluster</w:t>
      </w:r>
      <w:proofErr w:type="spellEnd"/>
      <w:r w:rsidRPr="00231A54">
        <w:rPr>
          <w:rFonts w:ascii="Arial" w:hAnsi="Arial" w:cs="Arial"/>
        </w:rPr>
        <w:t xml:space="preserve"> addresses a methodological gap in </w:t>
      </w:r>
      <w:r w:rsidR="00A56919">
        <w:rPr>
          <w:rFonts w:ascii="Arial" w:hAnsi="Arial" w:cs="Arial"/>
        </w:rPr>
        <w:t xml:space="preserve">cognitive </w:t>
      </w:r>
      <w:r w:rsidR="00611AF9">
        <w:rPr>
          <w:rFonts w:ascii="Arial" w:hAnsi="Arial" w:cs="Arial"/>
        </w:rPr>
        <w:t>neurophysiology</w:t>
      </w:r>
      <w:r w:rsidR="00BF5C73">
        <w:rPr>
          <w:rFonts w:ascii="Arial" w:hAnsi="Arial" w:cs="Arial"/>
        </w:rPr>
        <w:t xml:space="preserve">, </w:t>
      </w:r>
      <w:r w:rsidR="00BD65E2">
        <w:rPr>
          <w:rFonts w:ascii="Arial" w:hAnsi="Arial" w:cs="Arial"/>
        </w:rPr>
        <w:t>by providing a novel statistical pipeline to relate</w:t>
      </w:r>
      <w:r w:rsidRPr="00231A54">
        <w:rPr>
          <w:rFonts w:ascii="Arial" w:hAnsi="Arial" w:cs="Arial"/>
        </w:rPr>
        <w:t xml:space="preserve"> continuous </w:t>
      </w:r>
      <w:r>
        <w:rPr>
          <w:rFonts w:ascii="Arial" w:hAnsi="Arial" w:cs="Arial"/>
        </w:rPr>
        <w:t xml:space="preserve">latent cognitive </w:t>
      </w:r>
      <w:r w:rsidRPr="00231A54">
        <w:rPr>
          <w:rFonts w:ascii="Arial" w:hAnsi="Arial" w:cs="Arial"/>
        </w:rPr>
        <w:t xml:space="preserve">predictors to underlying </w:t>
      </w:r>
      <w:r>
        <w:rPr>
          <w:rFonts w:ascii="Arial" w:hAnsi="Arial" w:cs="Arial"/>
        </w:rPr>
        <w:t xml:space="preserve">electrophysiological </w:t>
      </w:r>
      <w:r w:rsidRPr="00231A54">
        <w:rPr>
          <w:rFonts w:ascii="Arial" w:hAnsi="Arial" w:cs="Arial"/>
        </w:rPr>
        <w:t>activity</w:t>
      </w:r>
      <w:r w:rsidR="00D22DBC">
        <w:rPr>
          <w:rFonts w:ascii="Arial" w:hAnsi="Arial" w:cs="Arial"/>
        </w:rPr>
        <w:t xml:space="preserve">, with both time and frequency resolution. </w:t>
      </w:r>
      <w:r w:rsidR="0001660B">
        <w:rPr>
          <w:rFonts w:ascii="Arial" w:hAnsi="Arial" w:cs="Arial"/>
        </w:rPr>
        <w:t xml:space="preserve">Non-parametric statistical testing is the </w:t>
      </w:r>
      <w:r w:rsidR="006B4399">
        <w:rPr>
          <w:rFonts w:ascii="Arial" w:hAnsi="Arial" w:cs="Arial"/>
        </w:rPr>
        <w:t xml:space="preserve">standard approach </w:t>
      </w:r>
      <w:r w:rsidR="00BF0621">
        <w:rPr>
          <w:rFonts w:ascii="Arial" w:hAnsi="Arial" w:cs="Arial"/>
        </w:rPr>
        <w:t xml:space="preserve">to analyze event-related time series </w:t>
      </w:r>
      <w:r w:rsidR="003129E2">
        <w:rPr>
          <w:rFonts w:ascii="Arial" w:hAnsi="Arial" w:cs="Arial"/>
        </w:rPr>
        <w:t>data</w:t>
      </w:r>
      <w:r w:rsidR="009B1857">
        <w:rPr>
          <w:rFonts w:ascii="Arial" w:hAnsi="Arial" w:cs="Arial"/>
        </w:rPr>
        <w:t xml:space="preserve"> while controlling for </w:t>
      </w:r>
      <w:r w:rsidR="00914E57">
        <w:rPr>
          <w:rFonts w:ascii="Arial" w:hAnsi="Arial" w:cs="Arial"/>
        </w:rPr>
        <w:t xml:space="preserve">multiple comparisons problems and </w:t>
      </w:r>
      <w:r w:rsidR="008E098E">
        <w:rPr>
          <w:rFonts w:ascii="Arial" w:hAnsi="Arial" w:cs="Arial"/>
        </w:rPr>
        <w:t xml:space="preserve">reducing </w:t>
      </w:r>
      <w:r w:rsidR="009B1857">
        <w:rPr>
          <w:rFonts w:ascii="Arial" w:hAnsi="Arial" w:cs="Arial"/>
        </w:rPr>
        <w:t>family-wise error rates</w:t>
      </w:r>
      <w:r w:rsidR="003129E2">
        <w:rPr>
          <w:rFonts w:ascii="Arial" w:hAnsi="Arial" w:cs="Arial"/>
        </w:rPr>
        <w:t xml:space="preserve"> </w:t>
      </w:r>
      <w:r w:rsidR="00D0584B">
        <w:rPr>
          <w:rFonts w:ascii="Arial" w:hAnsi="Arial" w:cs="Arial"/>
        </w:rPr>
        <w:t>(CITATIONS)</w:t>
      </w:r>
      <w:r w:rsidR="00771CA0">
        <w:rPr>
          <w:rFonts w:ascii="Arial" w:hAnsi="Arial" w:cs="Arial"/>
        </w:rPr>
        <w:t xml:space="preserve">. </w:t>
      </w:r>
      <w:r w:rsidR="009465B6">
        <w:rPr>
          <w:rFonts w:ascii="Arial" w:hAnsi="Arial" w:cs="Arial"/>
        </w:rPr>
        <w:t>However, c</w:t>
      </w:r>
      <w:r w:rsidR="00AB5609">
        <w:rPr>
          <w:rFonts w:ascii="Arial" w:hAnsi="Arial" w:cs="Arial"/>
        </w:rPr>
        <w:t>urrent</w:t>
      </w:r>
      <w:r w:rsidR="000A3319">
        <w:rPr>
          <w:rFonts w:ascii="Arial" w:hAnsi="Arial" w:cs="Arial"/>
        </w:rPr>
        <w:t xml:space="preserve"> statistical methods are ill-equipped to </w:t>
      </w:r>
      <w:r w:rsidR="007242E1">
        <w:rPr>
          <w:rFonts w:ascii="Arial" w:hAnsi="Arial" w:cs="Arial"/>
        </w:rPr>
        <w:t>interpret</w:t>
      </w:r>
      <w:r w:rsidR="00DC573D">
        <w:rPr>
          <w:rFonts w:ascii="Arial" w:hAnsi="Arial" w:cs="Arial"/>
        </w:rPr>
        <w:t xml:space="preserve"> complex</w:t>
      </w:r>
      <w:r w:rsidR="008530B3">
        <w:rPr>
          <w:rFonts w:ascii="Arial" w:hAnsi="Arial" w:cs="Arial"/>
        </w:rPr>
        <w:t xml:space="preserve">, </w:t>
      </w:r>
      <w:r w:rsidR="00E57EFC">
        <w:rPr>
          <w:rFonts w:ascii="Arial" w:hAnsi="Arial" w:cs="Arial"/>
        </w:rPr>
        <w:t>cognitive behaviors</w:t>
      </w:r>
      <w:r w:rsidR="00947576">
        <w:rPr>
          <w:rFonts w:ascii="Arial" w:hAnsi="Arial" w:cs="Arial"/>
        </w:rPr>
        <w:t xml:space="preserve">, </w:t>
      </w:r>
      <w:r w:rsidR="00FE1555">
        <w:rPr>
          <w:rFonts w:ascii="Arial" w:hAnsi="Arial" w:cs="Arial"/>
        </w:rPr>
        <w:t xml:space="preserve">nor </w:t>
      </w:r>
      <w:r w:rsidR="00F15D84">
        <w:rPr>
          <w:rFonts w:ascii="Arial" w:hAnsi="Arial" w:cs="Arial"/>
        </w:rPr>
        <w:t>can they</w:t>
      </w:r>
      <w:r w:rsidR="00E57EFC">
        <w:rPr>
          <w:rFonts w:ascii="Arial" w:hAnsi="Arial" w:cs="Arial"/>
        </w:rPr>
        <w:t xml:space="preserve"> </w:t>
      </w:r>
      <w:r w:rsidR="000A3319">
        <w:rPr>
          <w:rFonts w:ascii="Arial" w:hAnsi="Arial" w:cs="Arial"/>
        </w:rPr>
        <w:t xml:space="preserve">manage </w:t>
      </w:r>
      <w:r w:rsidR="00D136E9">
        <w:rPr>
          <w:rFonts w:ascii="Arial" w:hAnsi="Arial" w:cs="Arial"/>
        </w:rPr>
        <w:t>the</w:t>
      </w:r>
      <w:r w:rsidR="007C7448">
        <w:rPr>
          <w:rFonts w:ascii="Arial" w:hAnsi="Arial" w:cs="Arial"/>
        </w:rPr>
        <w:t xml:space="preserve"> high dimensionality of</w:t>
      </w:r>
      <w:r w:rsidR="00BF5CDE">
        <w:rPr>
          <w:rFonts w:ascii="Arial" w:hAnsi="Arial" w:cs="Arial"/>
        </w:rPr>
        <w:t xml:space="preserve"> </w:t>
      </w:r>
      <w:r w:rsidR="000A3319">
        <w:rPr>
          <w:rFonts w:ascii="Arial" w:hAnsi="Arial" w:cs="Arial"/>
        </w:rPr>
        <w:t xml:space="preserve">multi-region </w:t>
      </w:r>
      <w:r w:rsidR="006B76B2">
        <w:rPr>
          <w:rFonts w:ascii="Arial" w:hAnsi="Arial" w:cs="Arial"/>
        </w:rPr>
        <w:t>intracranial</w:t>
      </w:r>
      <w:r w:rsidR="000A3319">
        <w:rPr>
          <w:rFonts w:ascii="Arial" w:hAnsi="Arial" w:cs="Arial"/>
        </w:rPr>
        <w:t xml:space="preserve"> electrophysiolog</w:t>
      </w:r>
      <w:r w:rsidR="006B76B2">
        <w:rPr>
          <w:rFonts w:ascii="Arial" w:hAnsi="Arial" w:cs="Arial"/>
        </w:rPr>
        <w:t>ical recordings</w:t>
      </w:r>
      <w:r w:rsidR="00033C67">
        <w:rPr>
          <w:rFonts w:ascii="Arial" w:hAnsi="Arial" w:cs="Arial"/>
        </w:rPr>
        <w:t xml:space="preserve"> (CITATION)</w:t>
      </w:r>
      <w:r w:rsidR="006B76B2">
        <w:rPr>
          <w:rFonts w:ascii="Arial" w:hAnsi="Arial" w:cs="Arial"/>
        </w:rPr>
        <w:t>.</w:t>
      </w:r>
      <w:r w:rsidR="00696023">
        <w:rPr>
          <w:rFonts w:ascii="Arial" w:hAnsi="Arial" w:cs="Arial"/>
        </w:rPr>
        <w:t xml:space="preserve"> </w:t>
      </w:r>
      <w:r w:rsidR="00167184">
        <w:rPr>
          <w:rFonts w:ascii="Arial" w:hAnsi="Arial" w:cs="Arial"/>
        </w:rPr>
        <w:t>Classic</w:t>
      </w:r>
      <w:r w:rsidR="00593B41">
        <w:rPr>
          <w:rFonts w:ascii="Arial" w:hAnsi="Arial" w:cs="Arial"/>
        </w:rPr>
        <w:t xml:space="preserve"> analys</w:t>
      </w:r>
      <w:r w:rsidR="004C0D71">
        <w:rPr>
          <w:rFonts w:ascii="Arial" w:hAnsi="Arial" w:cs="Arial"/>
        </w:rPr>
        <w:t>is methods</w:t>
      </w:r>
      <w:r w:rsidR="005308BE">
        <w:rPr>
          <w:rFonts w:ascii="Arial" w:hAnsi="Arial" w:cs="Arial"/>
        </w:rPr>
        <w:t xml:space="preserve"> </w:t>
      </w:r>
      <w:r w:rsidR="005F4A18">
        <w:rPr>
          <w:rFonts w:ascii="Arial" w:hAnsi="Arial" w:cs="Arial"/>
        </w:rPr>
        <w:t xml:space="preserve">relate neuronal activity to </w:t>
      </w:r>
      <w:r w:rsidR="00893D75">
        <w:rPr>
          <w:rFonts w:ascii="Arial" w:hAnsi="Arial" w:cs="Arial"/>
        </w:rPr>
        <w:t>discrete</w:t>
      </w:r>
      <w:r w:rsidR="004C1E9C">
        <w:rPr>
          <w:rFonts w:ascii="Arial" w:hAnsi="Arial" w:cs="Arial"/>
        </w:rPr>
        <w:t xml:space="preserve"> behavioral categories</w:t>
      </w:r>
      <w:r w:rsidR="00183A3A">
        <w:rPr>
          <w:rFonts w:ascii="Arial" w:hAnsi="Arial" w:cs="Arial"/>
        </w:rPr>
        <w:t xml:space="preserve">, </w:t>
      </w:r>
      <w:r w:rsidR="000C2A78">
        <w:rPr>
          <w:rFonts w:ascii="Arial" w:hAnsi="Arial" w:cs="Arial"/>
        </w:rPr>
        <w:t>rather than</w:t>
      </w:r>
      <w:r w:rsidR="00E64796">
        <w:rPr>
          <w:rFonts w:ascii="Arial" w:hAnsi="Arial" w:cs="Arial"/>
        </w:rPr>
        <w:t xml:space="preserve"> continuous, trial-by-trial behavioral measures</w:t>
      </w:r>
      <w:r w:rsidR="00F6163F">
        <w:rPr>
          <w:rFonts w:ascii="Arial" w:hAnsi="Arial" w:cs="Arial"/>
        </w:rPr>
        <w:t xml:space="preserve"> </w:t>
      </w:r>
      <w:r w:rsidR="00052C68">
        <w:rPr>
          <w:rFonts w:ascii="Arial" w:hAnsi="Arial" w:cs="Arial"/>
        </w:rPr>
        <w:t xml:space="preserve">using one or two-sample cluster-based permutation tests </w:t>
      </w:r>
      <w:r w:rsidR="00F6163F">
        <w:rPr>
          <w:rFonts w:ascii="Arial" w:hAnsi="Arial" w:cs="Arial"/>
        </w:rPr>
        <w:t>(CITATION)</w:t>
      </w:r>
      <w:r w:rsidR="007A4BE2">
        <w:rPr>
          <w:rFonts w:ascii="Arial" w:hAnsi="Arial" w:cs="Arial"/>
        </w:rPr>
        <w:t>.</w:t>
      </w:r>
      <w:r w:rsidR="00500A24">
        <w:rPr>
          <w:rFonts w:ascii="Arial" w:hAnsi="Arial" w:cs="Arial"/>
        </w:rPr>
        <w:t xml:space="preserve"> </w:t>
      </w:r>
      <w:r w:rsidR="00BE5990">
        <w:rPr>
          <w:rFonts w:ascii="Arial" w:hAnsi="Arial" w:cs="Arial"/>
        </w:rPr>
        <w:t xml:space="preserve">Neurophysiological activity is </w:t>
      </w:r>
      <w:r w:rsidR="000578C5">
        <w:rPr>
          <w:rFonts w:ascii="Arial" w:hAnsi="Arial" w:cs="Arial"/>
        </w:rPr>
        <w:t xml:space="preserve">typically </w:t>
      </w:r>
      <w:r w:rsidR="00BE5990">
        <w:rPr>
          <w:rFonts w:ascii="Arial" w:hAnsi="Arial" w:cs="Arial"/>
        </w:rPr>
        <w:t>aggregated by trial-type</w:t>
      </w:r>
      <w:r w:rsidR="007E6B89">
        <w:rPr>
          <w:rFonts w:ascii="Arial" w:hAnsi="Arial" w:cs="Arial"/>
        </w:rPr>
        <w:t xml:space="preserve"> </w:t>
      </w:r>
      <w:r w:rsidR="00092287">
        <w:rPr>
          <w:rFonts w:ascii="Arial" w:hAnsi="Arial" w:cs="Arial"/>
        </w:rPr>
        <w:t>to perform a two-sample cluster-based permutation test</w:t>
      </w:r>
      <w:r w:rsidR="00A6690C">
        <w:rPr>
          <w:rFonts w:ascii="Arial" w:hAnsi="Arial" w:cs="Arial"/>
        </w:rPr>
        <w:t xml:space="preserve">, which </w:t>
      </w:r>
      <w:r w:rsidR="004C142D">
        <w:rPr>
          <w:rFonts w:ascii="Arial" w:hAnsi="Arial" w:cs="Arial"/>
        </w:rPr>
        <w:t xml:space="preserve">tests </w:t>
      </w:r>
      <w:r w:rsidR="00D5473D">
        <w:rPr>
          <w:rFonts w:ascii="Arial" w:hAnsi="Arial" w:cs="Arial"/>
        </w:rPr>
        <w:t>whether</w:t>
      </w:r>
      <w:r w:rsidR="003A3546">
        <w:rPr>
          <w:rFonts w:ascii="Arial" w:hAnsi="Arial" w:cs="Arial"/>
        </w:rPr>
        <w:t xml:space="preserve"> </w:t>
      </w:r>
      <w:r w:rsidR="00ED3061">
        <w:rPr>
          <w:rFonts w:ascii="Arial" w:hAnsi="Arial" w:cs="Arial"/>
        </w:rPr>
        <w:t xml:space="preserve">the </w:t>
      </w:r>
      <w:r w:rsidR="00461D9A">
        <w:rPr>
          <w:rFonts w:ascii="Arial" w:hAnsi="Arial" w:cs="Arial"/>
        </w:rPr>
        <w:t xml:space="preserve">neuronal encoding </w:t>
      </w:r>
      <w:r w:rsidR="00F851C5">
        <w:rPr>
          <w:rFonts w:ascii="Arial" w:hAnsi="Arial" w:cs="Arial"/>
        </w:rPr>
        <w:t xml:space="preserve">patterns differ between </w:t>
      </w:r>
      <w:r w:rsidR="00ED3061">
        <w:rPr>
          <w:rFonts w:ascii="Arial" w:hAnsi="Arial" w:cs="Arial"/>
        </w:rPr>
        <w:t>two discrete task variables</w:t>
      </w:r>
      <w:r w:rsidR="00432661">
        <w:rPr>
          <w:rFonts w:ascii="Arial" w:hAnsi="Arial" w:cs="Arial"/>
        </w:rPr>
        <w:t xml:space="preserve"> (CITATION). </w:t>
      </w:r>
      <w:r w:rsidR="008206C4">
        <w:rPr>
          <w:rFonts w:ascii="Arial" w:hAnsi="Arial" w:cs="Arial"/>
        </w:rPr>
        <w:t xml:space="preserve">While two-sample permutation tests </w:t>
      </w:r>
      <w:r w:rsidR="00D90D83">
        <w:rPr>
          <w:rFonts w:ascii="Arial" w:hAnsi="Arial" w:cs="Arial"/>
        </w:rPr>
        <w:t xml:space="preserve">provide </w:t>
      </w:r>
      <w:r w:rsidR="00A36773">
        <w:rPr>
          <w:rFonts w:ascii="Arial" w:hAnsi="Arial" w:cs="Arial"/>
        </w:rPr>
        <w:t xml:space="preserve">neurophysiological </w:t>
      </w:r>
      <w:r w:rsidR="00316073">
        <w:rPr>
          <w:rFonts w:ascii="Arial" w:hAnsi="Arial" w:cs="Arial"/>
        </w:rPr>
        <w:t>results</w:t>
      </w:r>
      <w:r w:rsidR="00517AE3">
        <w:rPr>
          <w:rFonts w:ascii="Arial" w:hAnsi="Arial" w:cs="Arial"/>
        </w:rPr>
        <w:t xml:space="preserve"> in the time and frequency domains, </w:t>
      </w:r>
      <w:r w:rsidR="00857A72">
        <w:rPr>
          <w:rFonts w:ascii="Arial" w:hAnsi="Arial" w:cs="Arial"/>
        </w:rPr>
        <w:lastRenderedPageBreak/>
        <w:t xml:space="preserve">they are insufficient </w:t>
      </w:r>
      <w:r w:rsidR="00DE360E">
        <w:rPr>
          <w:rFonts w:ascii="Arial" w:hAnsi="Arial" w:cs="Arial"/>
        </w:rPr>
        <w:t xml:space="preserve">for </w:t>
      </w:r>
      <w:r w:rsidR="0042700A">
        <w:rPr>
          <w:rFonts w:ascii="Arial" w:hAnsi="Arial" w:cs="Arial"/>
        </w:rPr>
        <w:t xml:space="preserve">analyses relating </w:t>
      </w:r>
      <w:r w:rsidR="000234FE">
        <w:rPr>
          <w:rFonts w:ascii="Arial" w:hAnsi="Arial" w:cs="Arial"/>
        </w:rPr>
        <w:t xml:space="preserve">neuronal activity </w:t>
      </w:r>
      <w:r w:rsidR="00CB154A">
        <w:rPr>
          <w:rFonts w:ascii="Arial" w:hAnsi="Arial" w:cs="Arial"/>
        </w:rPr>
        <w:t xml:space="preserve">to time-varying, continuous behavioral variables. </w:t>
      </w:r>
      <w:r w:rsidR="0054415F">
        <w:rPr>
          <w:rFonts w:ascii="Arial" w:hAnsi="Arial" w:cs="Arial"/>
        </w:rPr>
        <w:t>Unfortunately,</w:t>
      </w:r>
      <w:r w:rsidR="004204AD">
        <w:rPr>
          <w:rFonts w:ascii="Arial" w:hAnsi="Arial" w:cs="Arial"/>
        </w:rPr>
        <w:t xml:space="preserve"> standard analysis </w:t>
      </w:r>
      <w:r w:rsidR="00E6220D">
        <w:rPr>
          <w:rFonts w:ascii="Arial" w:hAnsi="Arial" w:cs="Arial"/>
        </w:rPr>
        <w:t xml:space="preserve">methods </w:t>
      </w:r>
      <w:r w:rsidR="00F44944">
        <w:rPr>
          <w:rFonts w:ascii="Arial" w:hAnsi="Arial" w:cs="Arial"/>
        </w:rPr>
        <w:t xml:space="preserve">capable of relating neural activity to </w:t>
      </w:r>
      <w:r w:rsidR="00A47E50">
        <w:rPr>
          <w:rFonts w:ascii="Arial" w:hAnsi="Arial" w:cs="Arial"/>
        </w:rPr>
        <w:t xml:space="preserve">complex, </w:t>
      </w:r>
      <w:r w:rsidR="00F44944">
        <w:rPr>
          <w:rFonts w:ascii="Arial" w:hAnsi="Arial" w:cs="Arial"/>
        </w:rPr>
        <w:t>continuous variables</w:t>
      </w:r>
      <w:r w:rsidR="008E2309">
        <w:rPr>
          <w:rFonts w:ascii="Arial" w:hAnsi="Arial" w:cs="Arial"/>
        </w:rPr>
        <w:t xml:space="preserve"> </w:t>
      </w:r>
      <w:r w:rsidR="00EA4F27">
        <w:rPr>
          <w:rFonts w:ascii="Arial" w:hAnsi="Arial" w:cs="Arial"/>
        </w:rPr>
        <w:t xml:space="preserve">sacrifice </w:t>
      </w:r>
      <w:r w:rsidR="00DA5722">
        <w:rPr>
          <w:rFonts w:ascii="Arial" w:hAnsi="Arial" w:cs="Arial"/>
        </w:rPr>
        <w:t>spectral resolution in either the time (trial-averaged signa</w:t>
      </w:r>
      <w:r w:rsidR="004632CC">
        <w:rPr>
          <w:rFonts w:ascii="Arial" w:hAnsi="Arial" w:cs="Arial"/>
        </w:rPr>
        <w:t>ls</w:t>
      </w:r>
      <w:r w:rsidR="00DA5722">
        <w:rPr>
          <w:rFonts w:ascii="Arial" w:hAnsi="Arial" w:cs="Arial"/>
        </w:rPr>
        <w:t>) or frequency domains (</w:t>
      </w:r>
      <w:r w:rsidR="007B3CB0">
        <w:rPr>
          <w:rFonts w:ascii="Arial" w:hAnsi="Arial" w:cs="Arial"/>
        </w:rPr>
        <w:t xml:space="preserve">broadband </w:t>
      </w:r>
      <w:r w:rsidR="005C5D83">
        <w:rPr>
          <w:rFonts w:ascii="Arial" w:hAnsi="Arial" w:cs="Arial"/>
        </w:rPr>
        <w:t>frequency-</w:t>
      </w:r>
      <w:r w:rsidR="00B36354">
        <w:rPr>
          <w:rFonts w:ascii="Arial" w:hAnsi="Arial" w:cs="Arial"/>
        </w:rPr>
        <w:t>averaged</w:t>
      </w:r>
      <w:r w:rsidR="004632CC">
        <w:rPr>
          <w:rFonts w:ascii="Arial" w:hAnsi="Arial" w:cs="Arial"/>
        </w:rPr>
        <w:t xml:space="preserve"> signals</w:t>
      </w:r>
      <w:r w:rsidR="00DA5722">
        <w:rPr>
          <w:rFonts w:ascii="Arial" w:hAnsi="Arial" w:cs="Arial"/>
        </w:rPr>
        <w:t>)</w:t>
      </w:r>
      <w:r w:rsidR="003A2219">
        <w:rPr>
          <w:rFonts w:ascii="Arial" w:hAnsi="Arial" w:cs="Arial"/>
        </w:rPr>
        <w:t xml:space="preserve"> (CITATION)</w:t>
      </w:r>
      <w:r w:rsidR="008368B3">
        <w:rPr>
          <w:rFonts w:ascii="Arial" w:hAnsi="Arial" w:cs="Arial"/>
        </w:rPr>
        <w:t xml:space="preserve">. </w:t>
      </w:r>
      <w:r w:rsidR="004D5429">
        <w:rPr>
          <w:rFonts w:ascii="Arial" w:hAnsi="Arial" w:cs="Arial"/>
        </w:rPr>
        <w:t>Reducing</w:t>
      </w:r>
      <w:r w:rsidR="009A34F3">
        <w:rPr>
          <w:rFonts w:ascii="Arial" w:hAnsi="Arial" w:cs="Arial"/>
        </w:rPr>
        <w:t xml:space="preserve"> </w:t>
      </w:r>
      <w:r w:rsidR="004D5429">
        <w:rPr>
          <w:rFonts w:ascii="Arial" w:hAnsi="Arial" w:cs="Arial"/>
        </w:rPr>
        <w:t>the spatiotemporal resolution</w:t>
      </w:r>
      <w:r w:rsidR="007E30D5">
        <w:rPr>
          <w:rFonts w:ascii="Arial" w:hAnsi="Arial" w:cs="Arial"/>
        </w:rPr>
        <w:t xml:space="preserve"> </w:t>
      </w:r>
      <w:r w:rsidR="00660B29">
        <w:rPr>
          <w:rFonts w:ascii="Arial" w:hAnsi="Arial" w:cs="Arial"/>
        </w:rPr>
        <w:t xml:space="preserve">of </w:t>
      </w:r>
      <w:r w:rsidR="00524EF3">
        <w:rPr>
          <w:rFonts w:ascii="Arial" w:hAnsi="Arial" w:cs="Arial"/>
        </w:rPr>
        <w:t xml:space="preserve">electrophysiological </w:t>
      </w:r>
      <w:r w:rsidR="0036718B">
        <w:rPr>
          <w:rFonts w:ascii="Arial" w:hAnsi="Arial" w:cs="Arial"/>
        </w:rPr>
        <w:t>data</w:t>
      </w:r>
      <w:r w:rsidR="00306F55">
        <w:rPr>
          <w:rFonts w:ascii="Arial" w:hAnsi="Arial" w:cs="Arial"/>
        </w:rPr>
        <w:t xml:space="preserve"> </w:t>
      </w:r>
      <w:r w:rsidR="003B3082">
        <w:rPr>
          <w:rFonts w:ascii="Arial" w:hAnsi="Arial" w:cs="Arial"/>
        </w:rPr>
        <w:t>hinders</w:t>
      </w:r>
      <w:r w:rsidR="00CB0E9F">
        <w:rPr>
          <w:rFonts w:ascii="Arial" w:hAnsi="Arial" w:cs="Arial"/>
        </w:rPr>
        <w:t xml:space="preserve"> our ability to </w:t>
      </w:r>
      <w:r w:rsidR="00FD6DF6">
        <w:rPr>
          <w:rFonts w:ascii="Arial" w:hAnsi="Arial" w:cs="Arial"/>
        </w:rPr>
        <w:t xml:space="preserve">define distinct </w:t>
      </w:r>
      <w:r w:rsidR="00DB63B6">
        <w:rPr>
          <w:rFonts w:ascii="Arial" w:hAnsi="Arial" w:cs="Arial"/>
        </w:rPr>
        <w:t>underlying mechanisms of cognitive processes</w:t>
      </w:r>
      <w:r w:rsidR="00AA7E1B">
        <w:rPr>
          <w:rFonts w:ascii="Arial" w:hAnsi="Arial" w:cs="Arial"/>
        </w:rPr>
        <w:t xml:space="preserve">, by </w:t>
      </w:r>
      <w:r w:rsidR="00FE216E">
        <w:rPr>
          <w:rFonts w:ascii="Arial" w:hAnsi="Arial" w:cs="Arial"/>
        </w:rPr>
        <w:t xml:space="preserve">eliminating </w:t>
      </w:r>
      <w:r w:rsidR="00A83B45">
        <w:rPr>
          <w:rFonts w:ascii="Arial" w:hAnsi="Arial" w:cs="Arial"/>
        </w:rPr>
        <w:t>either the temporal profile of a signal</w:t>
      </w:r>
      <w:r w:rsidR="00387FCA">
        <w:rPr>
          <w:rFonts w:ascii="Arial" w:hAnsi="Arial" w:cs="Arial"/>
        </w:rPr>
        <w:t xml:space="preserve"> </w:t>
      </w:r>
      <w:r w:rsidR="00A42987">
        <w:rPr>
          <w:rFonts w:ascii="Arial" w:hAnsi="Arial" w:cs="Arial"/>
        </w:rPr>
        <w:t xml:space="preserve">containing </w:t>
      </w:r>
      <w:r w:rsidR="00460809">
        <w:rPr>
          <w:rFonts w:ascii="Arial" w:hAnsi="Arial" w:cs="Arial"/>
        </w:rPr>
        <w:t xml:space="preserve">within and across-region encoding onset, duration, and latency </w:t>
      </w:r>
      <w:r w:rsidR="00C00EE3">
        <w:rPr>
          <w:rFonts w:ascii="Arial" w:hAnsi="Arial" w:cs="Arial"/>
        </w:rPr>
        <w:t>patterns</w:t>
      </w:r>
      <w:r w:rsidR="007F6072">
        <w:rPr>
          <w:rFonts w:ascii="Arial" w:hAnsi="Arial" w:cs="Arial"/>
        </w:rPr>
        <w:t xml:space="preserve"> (CITATION)</w:t>
      </w:r>
      <w:r w:rsidR="00C00EE3">
        <w:rPr>
          <w:rFonts w:ascii="Arial" w:hAnsi="Arial" w:cs="Arial"/>
        </w:rPr>
        <w:t xml:space="preserve"> or eliminating</w:t>
      </w:r>
      <w:r w:rsidR="004C52BF">
        <w:rPr>
          <w:rFonts w:ascii="Arial" w:hAnsi="Arial" w:cs="Arial"/>
        </w:rPr>
        <w:t xml:space="preserve"> </w:t>
      </w:r>
      <w:r w:rsidR="005C57A7">
        <w:rPr>
          <w:rFonts w:ascii="Arial" w:hAnsi="Arial" w:cs="Arial"/>
        </w:rPr>
        <w:t>the signal’s</w:t>
      </w:r>
      <w:r w:rsidR="004C52BF">
        <w:rPr>
          <w:rFonts w:ascii="Arial" w:hAnsi="Arial" w:cs="Arial"/>
        </w:rPr>
        <w:t xml:space="preserve"> </w:t>
      </w:r>
      <w:r w:rsidR="00C00EE3">
        <w:rPr>
          <w:rFonts w:ascii="Arial" w:hAnsi="Arial" w:cs="Arial"/>
        </w:rPr>
        <w:t>frequency</w:t>
      </w:r>
      <w:r w:rsidR="00E35F4F">
        <w:rPr>
          <w:rFonts w:ascii="Arial" w:hAnsi="Arial" w:cs="Arial"/>
        </w:rPr>
        <w:t>-specificity</w:t>
      </w:r>
      <w:r w:rsidR="005C57A7">
        <w:rPr>
          <w:rFonts w:ascii="Arial" w:hAnsi="Arial" w:cs="Arial"/>
        </w:rPr>
        <w:t xml:space="preserve">, despite </w:t>
      </w:r>
      <w:r w:rsidR="00EA326B">
        <w:rPr>
          <w:rFonts w:ascii="Arial" w:hAnsi="Arial" w:cs="Arial"/>
        </w:rPr>
        <w:t xml:space="preserve">the </w:t>
      </w:r>
      <w:r w:rsidR="0050691B">
        <w:rPr>
          <w:rFonts w:ascii="Arial" w:hAnsi="Arial" w:cs="Arial"/>
        </w:rPr>
        <w:t xml:space="preserve">widely accepted </w:t>
      </w:r>
      <w:r w:rsidR="006E3926">
        <w:rPr>
          <w:rFonts w:ascii="Arial" w:hAnsi="Arial" w:cs="Arial"/>
        </w:rPr>
        <w:t xml:space="preserve">theory that oscillatory activity at different frequencies corresponds to distinct neurophysiological mechanisms (CITATION). </w:t>
      </w:r>
      <w:r w:rsidR="009F3901">
        <w:rPr>
          <w:rFonts w:ascii="Arial" w:hAnsi="Arial" w:cs="Arial"/>
        </w:rPr>
        <w:t xml:space="preserve">Additionally, </w:t>
      </w:r>
      <w:r w:rsidR="00113D3A">
        <w:rPr>
          <w:rFonts w:ascii="Arial" w:hAnsi="Arial" w:cs="Arial"/>
        </w:rPr>
        <w:t xml:space="preserve">these </w:t>
      </w:r>
      <w:r w:rsidR="0010329F">
        <w:rPr>
          <w:rFonts w:ascii="Arial" w:hAnsi="Arial" w:cs="Arial"/>
        </w:rPr>
        <w:t xml:space="preserve">approaches </w:t>
      </w:r>
      <w:r w:rsidR="002966C3">
        <w:rPr>
          <w:rFonts w:ascii="Arial" w:hAnsi="Arial" w:cs="Arial"/>
        </w:rPr>
        <w:t>require</w:t>
      </w:r>
      <w:r w:rsidR="00ED3E3D">
        <w:rPr>
          <w:rFonts w:ascii="Arial" w:hAnsi="Arial" w:cs="Arial"/>
        </w:rPr>
        <w:t xml:space="preserve"> neurophysiologists to define</w:t>
      </w:r>
      <w:r w:rsidR="00942520">
        <w:rPr>
          <w:rFonts w:ascii="Arial" w:hAnsi="Arial" w:cs="Arial"/>
        </w:rPr>
        <w:t xml:space="preserve"> </w:t>
      </w:r>
      <w:r w:rsidR="00D7123B">
        <w:rPr>
          <w:rFonts w:ascii="Arial" w:hAnsi="Arial" w:cs="Arial"/>
          <w:i/>
          <w:iCs/>
        </w:rPr>
        <w:t>a priori</w:t>
      </w:r>
      <w:r w:rsidR="008759E0">
        <w:rPr>
          <w:rFonts w:ascii="Arial" w:hAnsi="Arial" w:cs="Arial"/>
        </w:rPr>
        <w:t xml:space="preserve"> </w:t>
      </w:r>
      <w:r w:rsidR="0056449B">
        <w:rPr>
          <w:rFonts w:ascii="Arial" w:hAnsi="Arial" w:cs="Arial"/>
        </w:rPr>
        <w:t xml:space="preserve">hypotheses for relevant </w:t>
      </w:r>
      <w:r w:rsidR="00556BF7">
        <w:rPr>
          <w:rFonts w:ascii="Arial" w:hAnsi="Arial" w:cs="Arial"/>
        </w:rPr>
        <w:t xml:space="preserve">within-trial epochs and/or </w:t>
      </w:r>
      <w:r w:rsidR="003F7314">
        <w:rPr>
          <w:rFonts w:ascii="Arial" w:hAnsi="Arial" w:cs="Arial"/>
        </w:rPr>
        <w:t>frequencies</w:t>
      </w:r>
      <w:r w:rsidR="00D62F5E">
        <w:rPr>
          <w:rFonts w:ascii="Arial" w:hAnsi="Arial" w:cs="Arial"/>
        </w:rPr>
        <w:t xml:space="preserve">, reducing the </w:t>
      </w:r>
      <w:r w:rsidR="00AB365F">
        <w:rPr>
          <w:rFonts w:ascii="Arial" w:hAnsi="Arial" w:cs="Arial"/>
        </w:rPr>
        <w:t xml:space="preserve">generalizability of </w:t>
      </w:r>
      <w:r w:rsidR="00BC7A39">
        <w:rPr>
          <w:rFonts w:ascii="Arial" w:hAnsi="Arial" w:cs="Arial"/>
        </w:rPr>
        <w:t xml:space="preserve">these analyses (CITATION). </w:t>
      </w:r>
      <w:proofErr w:type="spellStart"/>
      <w:r w:rsidR="009F16AC">
        <w:rPr>
          <w:rFonts w:ascii="Arial" w:hAnsi="Arial" w:cs="Arial"/>
        </w:rPr>
        <w:t>NeuroCluster</w:t>
      </w:r>
      <w:proofErr w:type="spellEnd"/>
      <w:r w:rsidR="009F16AC">
        <w:rPr>
          <w:rFonts w:ascii="Arial" w:hAnsi="Arial" w:cs="Arial"/>
        </w:rPr>
        <w:t xml:space="preserve"> addresses these </w:t>
      </w:r>
      <w:r w:rsidR="00FB09A3">
        <w:rPr>
          <w:rFonts w:ascii="Arial" w:hAnsi="Arial" w:cs="Arial"/>
        </w:rPr>
        <w:t>shortcomings</w:t>
      </w:r>
      <w:r w:rsidR="00CC4D55">
        <w:rPr>
          <w:rFonts w:ascii="Arial" w:hAnsi="Arial" w:cs="Arial"/>
        </w:rPr>
        <w:t xml:space="preserve"> by implementing </w:t>
      </w:r>
      <w:r w:rsidR="00E4414E">
        <w:rPr>
          <w:rFonts w:ascii="Arial" w:hAnsi="Arial" w:cs="Arial"/>
        </w:rPr>
        <w:t>a</w:t>
      </w:r>
      <w:r w:rsidR="009B08CA">
        <w:rPr>
          <w:rFonts w:ascii="Arial" w:hAnsi="Arial" w:cs="Arial"/>
        </w:rPr>
        <w:t xml:space="preserve"> novel statistical </w:t>
      </w:r>
      <w:r w:rsidR="007B1C61">
        <w:rPr>
          <w:rFonts w:ascii="Arial" w:hAnsi="Arial" w:cs="Arial"/>
        </w:rPr>
        <w:t>approach</w:t>
      </w:r>
      <w:r w:rsidR="00326644">
        <w:rPr>
          <w:rFonts w:ascii="Arial" w:hAnsi="Arial" w:cs="Arial"/>
        </w:rPr>
        <w:t xml:space="preserve"> </w:t>
      </w:r>
      <w:r w:rsidR="00B73BB3">
        <w:rPr>
          <w:rFonts w:ascii="Arial" w:hAnsi="Arial" w:cs="Arial"/>
        </w:rPr>
        <w:t>to identify</w:t>
      </w:r>
      <w:r w:rsidR="000933E0">
        <w:rPr>
          <w:rFonts w:ascii="Arial" w:hAnsi="Arial" w:cs="Arial"/>
        </w:rPr>
        <w:t xml:space="preserve"> significant clusters of oscillatory power modulations, with time-frequency resolution,</w:t>
      </w:r>
      <w:r w:rsidR="00D2725A">
        <w:rPr>
          <w:rFonts w:ascii="Arial" w:hAnsi="Arial" w:cs="Arial"/>
        </w:rPr>
        <w:t xml:space="preserve"> related to </w:t>
      </w:r>
      <w:r w:rsidR="00294886">
        <w:rPr>
          <w:rFonts w:ascii="Arial" w:hAnsi="Arial" w:cs="Arial"/>
        </w:rPr>
        <w:t>trial-</w:t>
      </w:r>
      <w:r w:rsidR="002B2FCE">
        <w:rPr>
          <w:rFonts w:ascii="Arial" w:hAnsi="Arial" w:cs="Arial"/>
        </w:rPr>
        <w:t xml:space="preserve">varying, </w:t>
      </w:r>
      <w:r w:rsidR="00BE5F45">
        <w:rPr>
          <w:rFonts w:ascii="Arial" w:hAnsi="Arial" w:cs="Arial"/>
        </w:rPr>
        <w:t xml:space="preserve">continuous </w:t>
      </w:r>
      <w:r w:rsidR="000C7C18">
        <w:rPr>
          <w:rFonts w:ascii="Arial" w:hAnsi="Arial" w:cs="Arial"/>
        </w:rPr>
        <w:t>behavioral variables</w:t>
      </w:r>
      <w:r w:rsidR="00082AA5">
        <w:rPr>
          <w:rFonts w:ascii="Arial" w:hAnsi="Arial" w:cs="Arial"/>
        </w:rPr>
        <w:t xml:space="preserve">. </w:t>
      </w:r>
    </w:p>
    <w:p w14:paraId="40359469" w14:textId="77777777" w:rsidR="002A234E" w:rsidRDefault="002A234E" w:rsidP="000A3319">
      <w:pPr>
        <w:jc w:val="both"/>
        <w:rPr>
          <w:rFonts w:ascii="Arial" w:hAnsi="Arial" w:cs="Arial"/>
        </w:rPr>
      </w:pPr>
    </w:p>
    <w:p w14:paraId="586B8C5A" w14:textId="12CAED76" w:rsidR="009933BD" w:rsidRDefault="0083249A" w:rsidP="009933BD">
      <w:pPr>
        <w:jc w:val="both"/>
        <w:rPr>
          <w:rFonts w:ascii="Arial" w:hAnsi="Arial" w:cs="Arial"/>
        </w:rPr>
      </w:pPr>
      <w:proofErr w:type="spellStart"/>
      <w:r w:rsidRPr="00231A54">
        <w:rPr>
          <w:rFonts w:ascii="Arial" w:hAnsi="Arial" w:cs="Arial"/>
        </w:rPr>
        <w:t>NeuroCluster</w:t>
      </w:r>
      <w:proofErr w:type="spellEnd"/>
      <w:r w:rsidRPr="00231A54">
        <w:rPr>
          <w:rFonts w:ascii="Arial" w:hAnsi="Arial" w:cs="Arial"/>
        </w:rPr>
        <w:t xml:space="preserve"> is an open-source Python</w:t>
      </w:r>
      <w:r w:rsidR="002529D0">
        <w:rPr>
          <w:rFonts w:ascii="Arial" w:hAnsi="Arial" w:cs="Arial"/>
        </w:rPr>
        <w:t xml:space="preserve"> toolbox </w:t>
      </w:r>
      <w:r w:rsidRPr="00231A54">
        <w:rPr>
          <w:rFonts w:ascii="Arial" w:hAnsi="Arial" w:cs="Arial"/>
        </w:rPr>
        <w:t xml:space="preserve">for </w:t>
      </w:r>
      <w:r w:rsidR="002529D0" w:rsidRPr="00231A54">
        <w:rPr>
          <w:rFonts w:ascii="Arial" w:hAnsi="Arial" w:cs="Arial"/>
        </w:rPr>
        <w:t xml:space="preserve">identification of electrophysiological </w:t>
      </w:r>
      <w:r w:rsidR="00BE15D7">
        <w:rPr>
          <w:rFonts w:ascii="Arial" w:hAnsi="Arial" w:cs="Arial"/>
        </w:rPr>
        <w:t>time-frequency activity</w:t>
      </w:r>
      <w:r w:rsidR="002529D0" w:rsidRPr="00231A54">
        <w:rPr>
          <w:rFonts w:ascii="Arial" w:hAnsi="Arial" w:cs="Arial"/>
        </w:rPr>
        <w:t xml:space="preserve"> related to continuous behavioral variables</w:t>
      </w:r>
      <w:r w:rsidR="002E4E5E">
        <w:rPr>
          <w:rFonts w:ascii="Arial" w:hAnsi="Arial" w:cs="Arial"/>
        </w:rPr>
        <w:t xml:space="preserve">, </w:t>
      </w:r>
      <w:r w:rsidR="008258D4">
        <w:rPr>
          <w:rFonts w:ascii="Arial" w:hAnsi="Arial" w:cs="Arial"/>
        </w:rPr>
        <w:t xml:space="preserve">using </w:t>
      </w:r>
      <w:r w:rsidR="008258D4" w:rsidRPr="00231A54">
        <w:rPr>
          <w:rFonts w:ascii="Arial" w:hAnsi="Arial" w:cs="Arial"/>
        </w:rPr>
        <w:t>non-parametric cluster-based</w:t>
      </w:r>
      <w:r w:rsidR="008258D4">
        <w:rPr>
          <w:rFonts w:ascii="Arial" w:hAnsi="Arial" w:cs="Arial"/>
        </w:rPr>
        <w:t xml:space="preserve"> </w:t>
      </w:r>
      <w:r w:rsidR="00424EAF">
        <w:rPr>
          <w:rFonts w:ascii="Arial" w:hAnsi="Arial" w:cs="Arial"/>
        </w:rPr>
        <w:t>permutation testing</w:t>
      </w:r>
      <w:r w:rsidR="004D31DC">
        <w:rPr>
          <w:rFonts w:ascii="Arial" w:hAnsi="Arial" w:cs="Arial"/>
        </w:rPr>
        <w:t>.</w:t>
      </w:r>
      <w:r w:rsidR="000F0B28">
        <w:rPr>
          <w:rFonts w:ascii="Arial" w:hAnsi="Arial" w:cs="Arial"/>
        </w:rPr>
        <w:t xml:space="preserve"> </w:t>
      </w:r>
      <w:r w:rsidR="00BA1BB7">
        <w:rPr>
          <w:rFonts w:ascii="Arial" w:hAnsi="Arial" w:cs="Arial"/>
        </w:rPr>
        <w:t>We</w:t>
      </w:r>
      <w:r w:rsidR="0085116F">
        <w:rPr>
          <w:rFonts w:ascii="Arial" w:hAnsi="Arial" w:cs="Arial"/>
        </w:rPr>
        <w:t xml:space="preserve"> </w:t>
      </w:r>
      <w:r w:rsidR="00A52746">
        <w:rPr>
          <w:rFonts w:ascii="Arial" w:hAnsi="Arial" w:cs="Arial"/>
        </w:rPr>
        <w:t>demonstrate</w:t>
      </w:r>
      <w:r w:rsidR="00BA1BB7">
        <w:rPr>
          <w:rFonts w:ascii="Arial" w:hAnsi="Arial" w:cs="Arial"/>
        </w:rPr>
        <w:t xml:space="preserve"> </w:t>
      </w:r>
      <w:r w:rsidR="00950E62">
        <w:rPr>
          <w:rFonts w:ascii="Arial" w:hAnsi="Arial" w:cs="Arial"/>
        </w:rPr>
        <w:t>our approach</w:t>
      </w:r>
      <w:r w:rsidR="00F7708D">
        <w:rPr>
          <w:rFonts w:ascii="Arial" w:hAnsi="Arial" w:cs="Arial"/>
        </w:rPr>
        <w:t xml:space="preserve"> </w:t>
      </w:r>
      <w:r w:rsidR="00950E62">
        <w:rPr>
          <w:rFonts w:ascii="Arial" w:hAnsi="Arial" w:cs="Arial"/>
        </w:rPr>
        <w:t xml:space="preserve">with </w:t>
      </w:r>
      <w:r w:rsidR="00142795">
        <w:rPr>
          <w:rFonts w:ascii="Arial" w:hAnsi="Arial" w:cs="Arial"/>
        </w:rPr>
        <w:t xml:space="preserve">human intracranial </w:t>
      </w:r>
      <w:r w:rsidR="005C1D6E">
        <w:rPr>
          <w:rFonts w:ascii="Arial" w:hAnsi="Arial" w:cs="Arial"/>
        </w:rPr>
        <w:t>local field potential</w:t>
      </w:r>
      <w:r w:rsidR="0017623E">
        <w:rPr>
          <w:rFonts w:ascii="Arial" w:hAnsi="Arial" w:cs="Arial"/>
        </w:rPr>
        <w:t xml:space="preserve"> data</w:t>
      </w:r>
      <w:r w:rsidR="009C385D">
        <w:rPr>
          <w:rFonts w:ascii="Arial" w:hAnsi="Arial" w:cs="Arial"/>
        </w:rPr>
        <w:t>,</w:t>
      </w:r>
      <w:r w:rsidR="008C5EED">
        <w:rPr>
          <w:rFonts w:ascii="Arial" w:hAnsi="Arial" w:cs="Arial"/>
        </w:rPr>
        <w:t xml:space="preserve"> </w:t>
      </w:r>
      <w:r w:rsidR="00287002">
        <w:rPr>
          <w:rFonts w:ascii="Arial" w:hAnsi="Arial" w:cs="Arial"/>
        </w:rPr>
        <w:t xml:space="preserve">but </w:t>
      </w:r>
      <w:proofErr w:type="spellStart"/>
      <w:r w:rsidR="001F0B34">
        <w:rPr>
          <w:rFonts w:ascii="Arial" w:hAnsi="Arial" w:cs="Arial"/>
        </w:rPr>
        <w:t>NeuroCluster</w:t>
      </w:r>
      <w:proofErr w:type="spellEnd"/>
      <w:r w:rsidR="001F0B34">
        <w:rPr>
          <w:rFonts w:ascii="Arial" w:hAnsi="Arial" w:cs="Arial"/>
        </w:rPr>
        <w:t xml:space="preserve"> </w:t>
      </w:r>
      <w:r w:rsidR="00CB4A22">
        <w:rPr>
          <w:rFonts w:ascii="Arial" w:hAnsi="Arial" w:cs="Arial"/>
        </w:rPr>
        <w:t>pro</w:t>
      </w:r>
      <w:r w:rsidR="000D65D1">
        <w:rPr>
          <w:rFonts w:ascii="Arial" w:hAnsi="Arial" w:cs="Arial"/>
        </w:rPr>
        <w:t xml:space="preserve">vides </w:t>
      </w:r>
      <w:proofErr w:type="gramStart"/>
      <w:r w:rsidR="0055451E">
        <w:rPr>
          <w:rFonts w:ascii="Arial" w:hAnsi="Arial" w:cs="Arial"/>
        </w:rPr>
        <w:t>functionality</w:t>
      </w:r>
      <w:proofErr w:type="gramEnd"/>
      <w:r w:rsidR="0055451E">
        <w:rPr>
          <w:rFonts w:ascii="Arial" w:hAnsi="Arial" w:cs="Arial"/>
        </w:rPr>
        <w:t xml:space="preserve"> for</w:t>
      </w:r>
      <w:r w:rsidR="005B7D99">
        <w:rPr>
          <w:rFonts w:ascii="Arial" w:hAnsi="Arial" w:cs="Arial"/>
        </w:rPr>
        <w:t xml:space="preserve"> all </w:t>
      </w:r>
      <w:r w:rsidR="008D5B6A">
        <w:rPr>
          <w:rFonts w:ascii="Arial" w:hAnsi="Arial" w:cs="Arial"/>
        </w:rPr>
        <w:t xml:space="preserve">types of </w:t>
      </w:r>
      <w:r w:rsidR="00536136">
        <w:rPr>
          <w:rFonts w:ascii="Arial" w:hAnsi="Arial" w:cs="Arial"/>
        </w:rPr>
        <w:t xml:space="preserve">spatiotemporal or </w:t>
      </w:r>
      <w:proofErr w:type="spellStart"/>
      <w:r w:rsidR="00536136">
        <w:rPr>
          <w:rFonts w:ascii="Arial" w:hAnsi="Arial" w:cs="Arial"/>
        </w:rPr>
        <w:t>spectrotemporal</w:t>
      </w:r>
      <w:proofErr w:type="spellEnd"/>
      <w:r w:rsidR="00536136">
        <w:rPr>
          <w:rFonts w:ascii="Arial" w:hAnsi="Arial" w:cs="Arial"/>
        </w:rPr>
        <w:t xml:space="preserve"> </w:t>
      </w:r>
      <w:r w:rsidR="00FE6A4E">
        <w:rPr>
          <w:rFonts w:ascii="Arial" w:hAnsi="Arial" w:cs="Arial"/>
        </w:rPr>
        <w:t>neurophysiological measures (EEG, MEG)</w:t>
      </w:r>
      <w:r w:rsidR="00673BBE">
        <w:rPr>
          <w:rFonts w:ascii="Arial" w:hAnsi="Arial" w:cs="Arial"/>
        </w:rPr>
        <w:t xml:space="preserve"> (CITATION)</w:t>
      </w:r>
      <w:r w:rsidR="004745E4">
        <w:rPr>
          <w:rFonts w:ascii="Arial" w:hAnsi="Arial" w:cs="Arial"/>
        </w:rPr>
        <w:t xml:space="preserve"> and may be applicable </w:t>
      </w:r>
      <w:r w:rsidR="00B234F2">
        <w:rPr>
          <w:rFonts w:ascii="Arial" w:hAnsi="Arial" w:cs="Arial"/>
        </w:rPr>
        <w:t xml:space="preserve">to </w:t>
      </w:r>
      <w:r w:rsidR="002D37BC">
        <w:rPr>
          <w:rFonts w:ascii="Arial" w:hAnsi="Arial" w:cs="Arial"/>
        </w:rPr>
        <w:t>phase-amplitude or phase-</w:t>
      </w:r>
      <w:r w:rsidR="003866B8">
        <w:rPr>
          <w:rFonts w:ascii="Arial" w:hAnsi="Arial" w:cs="Arial"/>
        </w:rPr>
        <w:t xml:space="preserve">phase </w:t>
      </w:r>
      <w:r w:rsidR="00FF2E39">
        <w:rPr>
          <w:rFonts w:ascii="Arial" w:hAnsi="Arial" w:cs="Arial"/>
        </w:rPr>
        <w:t xml:space="preserve">cross-frequency </w:t>
      </w:r>
      <w:r w:rsidR="002822E6">
        <w:rPr>
          <w:rFonts w:ascii="Arial" w:hAnsi="Arial" w:cs="Arial"/>
        </w:rPr>
        <w:t xml:space="preserve">coupling </w:t>
      </w:r>
      <w:r w:rsidR="00A34C4B">
        <w:rPr>
          <w:rFonts w:ascii="Arial" w:hAnsi="Arial" w:cs="Arial"/>
        </w:rPr>
        <w:t xml:space="preserve">analyses </w:t>
      </w:r>
      <w:r w:rsidR="00F877FE">
        <w:rPr>
          <w:rFonts w:ascii="Arial" w:hAnsi="Arial" w:cs="Arial"/>
        </w:rPr>
        <w:t>(CITATION)</w:t>
      </w:r>
      <w:r w:rsidR="001C5F5B">
        <w:rPr>
          <w:rFonts w:ascii="Arial" w:hAnsi="Arial" w:cs="Arial"/>
        </w:rPr>
        <w:t xml:space="preserve">. </w:t>
      </w:r>
      <w:proofErr w:type="spellStart"/>
      <w:r w:rsidR="00B6045C">
        <w:rPr>
          <w:rFonts w:ascii="Arial" w:hAnsi="Arial" w:cs="Arial"/>
        </w:rPr>
        <w:t>NeuroCluster</w:t>
      </w:r>
      <w:proofErr w:type="spellEnd"/>
      <w:r w:rsidR="00B6045C">
        <w:rPr>
          <w:rFonts w:ascii="Arial" w:hAnsi="Arial" w:cs="Arial"/>
        </w:rPr>
        <w:t xml:space="preserve"> is </w:t>
      </w:r>
      <w:r w:rsidR="003D2B84">
        <w:rPr>
          <w:rFonts w:ascii="Arial" w:hAnsi="Arial" w:cs="Arial"/>
        </w:rPr>
        <w:t xml:space="preserve">designed </w:t>
      </w:r>
      <w:r w:rsidR="00E23C2E">
        <w:rPr>
          <w:rFonts w:ascii="Arial" w:hAnsi="Arial" w:cs="Arial"/>
        </w:rPr>
        <w:t>to supplement</w:t>
      </w:r>
      <w:r w:rsidR="003D2B84">
        <w:rPr>
          <w:rFonts w:ascii="Arial" w:hAnsi="Arial" w:cs="Arial"/>
        </w:rPr>
        <w:t xml:space="preserve"> </w:t>
      </w:r>
      <w:r w:rsidR="00430599">
        <w:rPr>
          <w:rFonts w:ascii="Arial" w:hAnsi="Arial" w:cs="Arial"/>
        </w:rPr>
        <w:t xml:space="preserve">existing </w:t>
      </w:r>
      <w:r w:rsidR="005772A4">
        <w:rPr>
          <w:rFonts w:ascii="Arial" w:hAnsi="Arial" w:cs="Arial"/>
        </w:rPr>
        <w:t>Python-based electrophysiological analys</w:t>
      </w:r>
      <w:r w:rsidR="00EA33BB">
        <w:rPr>
          <w:rFonts w:ascii="Arial" w:hAnsi="Arial" w:cs="Arial"/>
        </w:rPr>
        <w:t xml:space="preserve">is </w:t>
      </w:r>
      <w:r w:rsidR="008E217E">
        <w:rPr>
          <w:rFonts w:ascii="Arial" w:hAnsi="Arial" w:cs="Arial"/>
        </w:rPr>
        <w:t xml:space="preserve">toolboxes </w:t>
      </w:r>
      <w:r w:rsidR="003B0860" w:rsidRPr="00231A54">
        <w:rPr>
          <w:rFonts w:ascii="Arial" w:hAnsi="Arial" w:cs="Arial"/>
        </w:rPr>
        <w:t>(</w:t>
      </w:r>
      <w:r w:rsidR="003B0860">
        <w:rPr>
          <w:rFonts w:ascii="Arial" w:hAnsi="Arial" w:cs="Arial"/>
        </w:rPr>
        <w:t>CITATION</w:t>
      </w:r>
      <w:r w:rsidR="003B0860" w:rsidRPr="00231A54">
        <w:rPr>
          <w:rFonts w:ascii="Arial" w:hAnsi="Arial" w:cs="Arial"/>
        </w:rPr>
        <w:t xml:space="preserve"> FOOOF, MNE, </w:t>
      </w:r>
      <w:proofErr w:type="spellStart"/>
      <w:r w:rsidR="003B0860" w:rsidRPr="00231A54">
        <w:rPr>
          <w:rFonts w:ascii="Arial" w:hAnsi="Arial" w:cs="Arial"/>
        </w:rPr>
        <w:t>eBOSC</w:t>
      </w:r>
      <w:proofErr w:type="spellEnd"/>
      <w:r w:rsidR="003B0860" w:rsidRPr="00231A54">
        <w:rPr>
          <w:rFonts w:ascii="Arial" w:hAnsi="Arial" w:cs="Arial"/>
        </w:rPr>
        <w:t>)</w:t>
      </w:r>
      <w:r w:rsidR="00317AB6">
        <w:rPr>
          <w:rFonts w:ascii="Arial" w:hAnsi="Arial" w:cs="Arial"/>
        </w:rPr>
        <w:t xml:space="preserve">, </w:t>
      </w:r>
      <w:r w:rsidR="00AF3665">
        <w:rPr>
          <w:rFonts w:ascii="Arial" w:hAnsi="Arial" w:cs="Arial"/>
        </w:rPr>
        <w:t>such as</w:t>
      </w:r>
      <w:r w:rsidR="00317AB6">
        <w:rPr>
          <w:rFonts w:ascii="Arial" w:hAnsi="Arial" w:cs="Arial"/>
        </w:rPr>
        <w:t xml:space="preserve"> MNE</w:t>
      </w:r>
      <w:r w:rsidR="000F7FEC">
        <w:rPr>
          <w:rFonts w:ascii="Arial" w:hAnsi="Arial" w:cs="Arial"/>
        </w:rPr>
        <w:t xml:space="preserve">, which </w:t>
      </w:r>
      <w:r w:rsidR="004342BB">
        <w:rPr>
          <w:rFonts w:ascii="Arial" w:hAnsi="Arial" w:cs="Arial"/>
        </w:rPr>
        <w:t xml:space="preserve">currently </w:t>
      </w:r>
      <w:r w:rsidR="00026EED">
        <w:rPr>
          <w:rFonts w:ascii="Arial" w:hAnsi="Arial" w:cs="Arial"/>
        </w:rPr>
        <w:t>offers a</w:t>
      </w:r>
      <w:r w:rsidR="003A7007">
        <w:rPr>
          <w:rFonts w:ascii="Arial" w:hAnsi="Arial" w:cs="Arial"/>
        </w:rPr>
        <w:t xml:space="preserve"> cluster-based permutation testing approach for discrete group comparisons (</w:t>
      </w:r>
      <w:proofErr w:type="spellStart"/>
      <w:r w:rsidR="008A5DCB" w:rsidRPr="00231A54">
        <w:rPr>
          <w:rFonts w:ascii="Arial" w:hAnsi="Arial" w:cs="Arial"/>
        </w:rPr>
        <w:t>mne.stats.permutation_cluster_test</w:t>
      </w:r>
      <w:proofErr w:type="spellEnd"/>
      <w:r w:rsidR="0079046F">
        <w:rPr>
          <w:rFonts w:ascii="Arial" w:hAnsi="Arial" w:cs="Arial"/>
        </w:rPr>
        <w:t>)</w:t>
      </w:r>
      <w:r w:rsidR="008A5DCB" w:rsidRPr="00231A54">
        <w:rPr>
          <w:rFonts w:ascii="Arial" w:hAnsi="Arial" w:cs="Arial"/>
        </w:rPr>
        <w:t> </w:t>
      </w:r>
      <w:r w:rsidR="000F7FEC">
        <w:rPr>
          <w:rFonts w:ascii="Arial" w:hAnsi="Arial" w:cs="Arial"/>
        </w:rPr>
        <w:t>(</w:t>
      </w:r>
      <w:r w:rsidR="0079046F">
        <w:rPr>
          <w:rFonts w:ascii="Arial" w:hAnsi="Arial" w:cs="Arial"/>
        </w:rPr>
        <w:t xml:space="preserve">CITATION </w:t>
      </w:r>
      <w:r w:rsidR="000F7FEC">
        <w:rPr>
          <w:rFonts w:ascii="Arial" w:hAnsi="Arial" w:cs="Arial"/>
        </w:rPr>
        <w:t>MNE)</w:t>
      </w:r>
      <w:r w:rsidR="003A7007">
        <w:rPr>
          <w:rFonts w:ascii="Arial" w:hAnsi="Arial" w:cs="Arial"/>
        </w:rPr>
        <w:t xml:space="preserve">. </w:t>
      </w:r>
      <w:r w:rsidR="009471FD">
        <w:rPr>
          <w:rFonts w:ascii="Arial" w:hAnsi="Arial" w:cs="Arial"/>
        </w:rPr>
        <w:t xml:space="preserve">Additionally, </w:t>
      </w:r>
      <w:proofErr w:type="spellStart"/>
      <w:r w:rsidR="009471FD">
        <w:rPr>
          <w:rFonts w:ascii="Arial" w:hAnsi="Arial" w:cs="Arial"/>
        </w:rPr>
        <w:t>NeuroCluster</w:t>
      </w:r>
      <w:proofErr w:type="spellEnd"/>
      <w:r w:rsidR="007D7D18">
        <w:rPr>
          <w:rFonts w:ascii="Arial" w:hAnsi="Arial" w:cs="Arial"/>
        </w:rPr>
        <w:t xml:space="preserve"> </w:t>
      </w:r>
      <w:r w:rsidR="000A16AC">
        <w:rPr>
          <w:rFonts w:ascii="Arial" w:hAnsi="Arial" w:cs="Arial"/>
        </w:rPr>
        <w:t xml:space="preserve">performs </w:t>
      </w:r>
      <w:r w:rsidR="00CF1DE1">
        <w:rPr>
          <w:rFonts w:ascii="Arial" w:hAnsi="Arial" w:cs="Arial"/>
        </w:rPr>
        <w:t xml:space="preserve">analyses with </w:t>
      </w:r>
      <w:r w:rsidR="009C64C6">
        <w:rPr>
          <w:rFonts w:ascii="Arial" w:hAnsi="Arial" w:cs="Arial"/>
        </w:rPr>
        <w:t>multivariate behavior</w:t>
      </w:r>
      <w:r w:rsidR="00CF1DE1">
        <w:rPr>
          <w:rFonts w:ascii="Arial" w:hAnsi="Arial" w:cs="Arial"/>
        </w:rPr>
        <w:t xml:space="preserve">al data </w:t>
      </w:r>
      <w:r w:rsidRPr="00231A54">
        <w:rPr>
          <w:rFonts w:ascii="Arial" w:hAnsi="Arial" w:cs="Arial"/>
        </w:rPr>
        <w:t>by incorporating multiple predictors to model neural activity</w:t>
      </w:r>
      <w:r w:rsidR="00DC1CE8">
        <w:rPr>
          <w:rFonts w:ascii="Arial" w:hAnsi="Arial" w:cs="Arial"/>
        </w:rPr>
        <w:t xml:space="preserve"> (CITATION?). </w:t>
      </w:r>
      <w:proofErr w:type="spellStart"/>
      <w:r w:rsidRPr="00070A4F">
        <w:rPr>
          <w:rFonts w:ascii="Arial" w:hAnsi="Arial" w:cs="Arial"/>
        </w:rPr>
        <w:t>NeuroCluster</w:t>
      </w:r>
      <w:proofErr w:type="spellEnd"/>
      <w:r w:rsidRPr="00070A4F">
        <w:rPr>
          <w:rFonts w:ascii="Arial" w:hAnsi="Arial" w:cs="Arial"/>
        </w:rPr>
        <w:t xml:space="preserve"> is amenable</w:t>
      </w:r>
      <w:r w:rsidR="00023468">
        <w:rPr>
          <w:rFonts w:ascii="Arial" w:hAnsi="Arial" w:cs="Arial"/>
        </w:rPr>
        <w:t xml:space="preserve"> to</w:t>
      </w:r>
      <w:r w:rsidR="002276BA">
        <w:rPr>
          <w:rFonts w:ascii="Arial" w:hAnsi="Arial" w:cs="Arial"/>
        </w:rPr>
        <w:t xml:space="preserve"> analyses </w:t>
      </w:r>
      <w:r w:rsidR="00FA225A">
        <w:rPr>
          <w:rFonts w:ascii="Arial" w:hAnsi="Arial" w:cs="Arial"/>
        </w:rPr>
        <w:t xml:space="preserve">using the same statistical approach for </w:t>
      </w:r>
      <w:r w:rsidR="00DF7ADE">
        <w:rPr>
          <w:rFonts w:ascii="Arial" w:hAnsi="Arial" w:cs="Arial"/>
        </w:rPr>
        <w:t xml:space="preserve">model-based </w:t>
      </w:r>
      <w:r w:rsidR="00BD10CC">
        <w:rPr>
          <w:rFonts w:ascii="Arial" w:hAnsi="Arial" w:cs="Arial"/>
        </w:rPr>
        <w:t>latent cognitive predictors</w:t>
      </w:r>
      <w:r w:rsidR="00F66220">
        <w:rPr>
          <w:rFonts w:ascii="Arial" w:hAnsi="Arial" w:cs="Arial"/>
        </w:rPr>
        <w:t xml:space="preserve"> (Pan et al., 2024, </w:t>
      </w:r>
      <w:proofErr w:type="spellStart"/>
      <w:r w:rsidR="00F66220">
        <w:rPr>
          <w:rFonts w:ascii="Arial" w:hAnsi="Arial" w:cs="Arial"/>
        </w:rPr>
        <w:t>O’Doherty</w:t>
      </w:r>
      <w:proofErr w:type="spellEnd"/>
      <w:r w:rsidR="00F66220">
        <w:rPr>
          <w:rFonts w:ascii="Arial" w:hAnsi="Arial" w:cs="Arial"/>
        </w:rPr>
        <w:t xml:space="preserve"> et al. 2007)</w:t>
      </w:r>
      <w:r w:rsidR="00BD10CC">
        <w:rPr>
          <w:rFonts w:ascii="Arial" w:hAnsi="Arial" w:cs="Arial"/>
        </w:rPr>
        <w:t xml:space="preserve">, </w:t>
      </w:r>
      <w:r w:rsidR="002276BA">
        <w:rPr>
          <w:rFonts w:ascii="Arial" w:hAnsi="Arial" w:cs="Arial"/>
        </w:rPr>
        <w:t xml:space="preserve">model-free </w:t>
      </w:r>
      <w:r w:rsidR="00240B4C">
        <w:rPr>
          <w:rFonts w:ascii="Arial" w:hAnsi="Arial" w:cs="Arial"/>
        </w:rPr>
        <w:t>cognitive</w:t>
      </w:r>
      <w:r w:rsidR="002276BA">
        <w:rPr>
          <w:rFonts w:ascii="Arial" w:hAnsi="Arial" w:cs="Arial"/>
        </w:rPr>
        <w:t xml:space="preserve"> </w:t>
      </w:r>
      <w:r w:rsidR="00D42831">
        <w:rPr>
          <w:rFonts w:ascii="Arial" w:hAnsi="Arial" w:cs="Arial"/>
        </w:rPr>
        <w:t>variables</w:t>
      </w:r>
      <w:r w:rsidR="00B07474">
        <w:rPr>
          <w:rFonts w:ascii="Arial" w:hAnsi="Arial" w:cs="Arial"/>
        </w:rPr>
        <w:t xml:space="preserve"> (</w:t>
      </w:r>
      <w:r w:rsidR="00105AC9">
        <w:rPr>
          <w:rFonts w:ascii="Arial" w:hAnsi="Arial" w:cs="Arial"/>
        </w:rPr>
        <w:t>CITATION</w:t>
      </w:r>
      <w:r w:rsidR="00B07474">
        <w:rPr>
          <w:rFonts w:ascii="Arial" w:hAnsi="Arial" w:cs="Arial"/>
        </w:rPr>
        <w:t>)</w:t>
      </w:r>
      <w:r w:rsidR="003F0CEB">
        <w:rPr>
          <w:rFonts w:ascii="Arial" w:hAnsi="Arial" w:cs="Arial"/>
        </w:rPr>
        <w:t>,</w:t>
      </w:r>
      <w:r w:rsidR="006966C9">
        <w:rPr>
          <w:rFonts w:ascii="Arial" w:hAnsi="Arial" w:cs="Arial"/>
        </w:rPr>
        <w:t xml:space="preserve"> as well </w:t>
      </w:r>
      <w:r w:rsidRPr="00070A4F">
        <w:rPr>
          <w:rFonts w:ascii="Arial" w:hAnsi="Arial" w:cs="Arial"/>
        </w:rPr>
        <w:t xml:space="preserve">as continuous experimental (i.e., perceptual noise; </w:t>
      </w:r>
      <w:r>
        <w:rPr>
          <w:rFonts w:ascii="Arial" w:hAnsi="Arial" w:cs="Arial"/>
        </w:rPr>
        <w:t>Bang &amp; Fleming (2018)</w:t>
      </w:r>
      <w:r w:rsidRPr="00070A4F">
        <w:rPr>
          <w:rFonts w:ascii="Arial" w:hAnsi="Arial" w:cs="Arial"/>
        </w:rPr>
        <w:t>) or</w:t>
      </w:r>
      <w:r w:rsidR="00D96A9A">
        <w:rPr>
          <w:rFonts w:ascii="Arial" w:hAnsi="Arial" w:cs="Arial"/>
        </w:rPr>
        <w:t xml:space="preserve"> </w:t>
      </w:r>
      <w:r w:rsidRPr="00070A4F">
        <w:rPr>
          <w:rFonts w:ascii="Arial" w:hAnsi="Arial" w:cs="Arial"/>
        </w:rPr>
        <w:t>behavioral</w:t>
      </w:r>
      <w:r w:rsidR="00D96A9A" w:rsidRPr="00070A4F">
        <w:rPr>
          <w:rFonts w:ascii="Arial" w:hAnsi="Arial" w:cs="Arial"/>
        </w:rPr>
        <w:t xml:space="preserve"> </w:t>
      </w:r>
      <w:r w:rsidR="00D96A9A">
        <w:rPr>
          <w:rFonts w:ascii="Arial" w:hAnsi="Arial" w:cs="Arial"/>
        </w:rPr>
        <w:t>(INTEROCEPTIVE?)</w:t>
      </w:r>
      <w:r w:rsidRPr="00070A4F">
        <w:rPr>
          <w:rFonts w:ascii="Arial" w:hAnsi="Arial" w:cs="Arial"/>
        </w:rPr>
        <w:t xml:space="preserve"> (i.e., mood ratings; </w:t>
      </w:r>
      <w:r>
        <w:rPr>
          <w:rFonts w:ascii="Arial" w:hAnsi="Arial" w:cs="Arial"/>
        </w:rPr>
        <w:t>Blain &amp; Rutledge (2020)</w:t>
      </w:r>
      <w:r w:rsidRPr="00070A4F">
        <w:rPr>
          <w:rFonts w:ascii="Arial" w:hAnsi="Arial" w:cs="Arial"/>
        </w:rPr>
        <w:t xml:space="preserve">) </w:t>
      </w:r>
      <w:r w:rsidR="00936A61">
        <w:rPr>
          <w:rFonts w:ascii="Arial" w:hAnsi="Arial" w:cs="Arial"/>
        </w:rPr>
        <w:t xml:space="preserve">predictors. </w:t>
      </w:r>
      <w:r w:rsidR="0093623B">
        <w:rPr>
          <w:rFonts w:ascii="Arial" w:hAnsi="Arial" w:cs="Arial"/>
        </w:rPr>
        <w:t xml:space="preserve">Our </w:t>
      </w:r>
      <w:r w:rsidR="000E0FEB">
        <w:rPr>
          <w:rFonts w:ascii="Arial" w:hAnsi="Arial" w:cs="Arial"/>
        </w:rPr>
        <w:t xml:space="preserve">novel </w:t>
      </w:r>
      <w:r w:rsidR="009F503E">
        <w:rPr>
          <w:rFonts w:ascii="Arial" w:hAnsi="Arial" w:cs="Arial"/>
        </w:rPr>
        <w:t xml:space="preserve">statistical </w:t>
      </w:r>
      <w:r w:rsidR="000E0FEB">
        <w:rPr>
          <w:rFonts w:ascii="Arial" w:hAnsi="Arial" w:cs="Arial"/>
        </w:rPr>
        <w:t>method</w:t>
      </w:r>
      <w:r w:rsidR="00567383">
        <w:rPr>
          <w:rFonts w:ascii="Arial" w:hAnsi="Arial" w:cs="Arial"/>
        </w:rPr>
        <w:t xml:space="preserve"> </w:t>
      </w:r>
      <w:r w:rsidR="000E0FEB">
        <w:rPr>
          <w:rFonts w:ascii="Arial" w:hAnsi="Arial" w:cs="Arial"/>
        </w:rPr>
        <w:t xml:space="preserve">is </w:t>
      </w:r>
      <w:r w:rsidR="00DB1FD3">
        <w:rPr>
          <w:rFonts w:ascii="Arial" w:hAnsi="Arial" w:cs="Arial"/>
        </w:rPr>
        <w:t xml:space="preserve">applicable </w:t>
      </w:r>
      <w:r w:rsidR="005B40E7">
        <w:rPr>
          <w:rFonts w:ascii="Arial" w:hAnsi="Arial" w:cs="Arial"/>
        </w:rPr>
        <w:t xml:space="preserve">for </w:t>
      </w:r>
      <w:r w:rsidR="00147C2A">
        <w:rPr>
          <w:rFonts w:ascii="Arial" w:hAnsi="Arial" w:cs="Arial"/>
        </w:rPr>
        <w:t xml:space="preserve">numerous </w:t>
      </w:r>
      <w:r w:rsidR="00874542">
        <w:rPr>
          <w:rFonts w:ascii="Arial" w:hAnsi="Arial" w:cs="Arial"/>
        </w:rPr>
        <w:t>analysis goals</w:t>
      </w:r>
      <w:r w:rsidR="00ED715A">
        <w:rPr>
          <w:rFonts w:ascii="Arial" w:hAnsi="Arial" w:cs="Arial"/>
        </w:rPr>
        <w:t xml:space="preserve">; the major </w:t>
      </w:r>
      <w:r w:rsidR="00A1462B">
        <w:rPr>
          <w:rFonts w:ascii="Arial" w:hAnsi="Arial" w:cs="Arial"/>
        </w:rPr>
        <w:t xml:space="preserve">use cases are performing an </w:t>
      </w:r>
      <w:r w:rsidR="00181729">
        <w:rPr>
          <w:rFonts w:ascii="Arial" w:hAnsi="Arial" w:cs="Arial"/>
        </w:rPr>
        <w:t xml:space="preserve">initial </w:t>
      </w:r>
      <w:r w:rsidR="00A1462B">
        <w:rPr>
          <w:rFonts w:ascii="Arial" w:hAnsi="Arial" w:cs="Arial"/>
        </w:rPr>
        <w:t xml:space="preserve">exploratory </w:t>
      </w:r>
      <w:r w:rsidR="00B51BFC">
        <w:rPr>
          <w:rFonts w:ascii="Arial" w:hAnsi="Arial" w:cs="Arial"/>
        </w:rPr>
        <w:t xml:space="preserve">analysis </w:t>
      </w:r>
      <w:r w:rsidR="006E46ED">
        <w:rPr>
          <w:rFonts w:ascii="Arial" w:hAnsi="Arial" w:cs="Arial"/>
        </w:rPr>
        <w:t>to generate</w:t>
      </w:r>
      <w:r w:rsidR="00DF0F52">
        <w:rPr>
          <w:rFonts w:ascii="Arial" w:hAnsi="Arial" w:cs="Arial"/>
        </w:rPr>
        <w:t xml:space="preserve"> </w:t>
      </w:r>
      <w:r w:rsidR="00D90ECD">
        <w:rPr>
          <w:rFonts w:ascii="Arial" w:hAnsi="Arial" w:cs="Arial"/>
        </w:rPr>
        <w:t>specific</w:t>
      </w:r>
      <w:r w:rsidR="00B05E1A">
        <w:rPr>
          <w:rFonts w:ascii="Arial" w:hAnsi="Arial" w:cs="Arial"/>
        </w:rPr>
        <w:t xml:space="preserve"> hypotheses</w:t>
      </w:r>
      <w:r w:rsidR="00CE2A26">
        <w:rPr>
          <w:rFonts w:ascii="Arial" w:hAnsi="Arial" w:cs="Arial"/>
        </w:rPr>
        <w:t>,</w:t>
      </w:r>
      <w:r w:rsidR="00D56D28">
        <w:rPr>
          <w:rFonts w:ascii="Arial" w:hAnsi="Arial" w:cs="Arial"/>
        </w:rPr>
        <w:t xml:space="preserve"> </w:t>
      </w:r>
      <w:r w:rsidR="00352BFE">
        <w:rPr>
          <w:rFonts w:ascii="Arial" w:hAnsi="Arial" w:cs="Arial"/>
        </w:rPr>
        <w:t xml:space="preserve">determine </w:t>
      </w:r>
      <w:r w:rsidR="00BD65BB">
        <w:rPr>
          <w:rFonts w:ascii="Arial" w:hAnsi="Arial" w:cs="Arial"/>
        </w:rPr>
        <w:t xml:space="preserve">data-driven </w:t>
      </w:r>
      <w:r w:rsidR="00241CEE">
        <w:rPr>
          <w:rFonts w:ascii="Arial" w:hAnsi="Arial" w:cs="Arial"/>
        </w:rPr>
        <w:t>temporal</w:t>
      </w:r>
      <w:r w:rsidR="00987679">
        <w:rPr>
          <w:rFonts w:ascii="Arial" w:hAnsi="Arial" w:cs="Arial"/>
        </w:rPr>
        <w:t xml:space="preserve"> windows</w:t>
      </w:r>
      <w:r w:rsidR="00241CEE">
        <w:rPr>
          <w:rFonts w:ascii="Arial" w:hAnsi="Arial" w:cs="Arial"/>
        </w:rPr>
        <w:t xml:space="preserve"> and/or frequenc</w:t>
      </w:r>
      <w:r w:rsidR="00987679">
        <w:rPr>
          <w:rFonts w:ascii="Arial" w:hAnsi="Arial" w:cs="Arial"/>
        </w:rPr>
        <w:t>ies of interest,</w:t>
      </w:r>
      <w:r w:rsidR="00275B69">
        <w:rPr>
          <w:rFonts w:ascii="Arial" w:hAnsi="Arial" w:cs="Arial"/>
        </w:rPr>
        <w:t xml:space="preserve"> or to identify regional patterns </w:t>
      </w:r>
      <w:r w:rsidR="004620CB">
        <w:rPr>
          <w:rFonts w:ascii="Arial" w:hAnsi="Arial" w:cs="Arial"/>
        </w:rPr>
        <w:t xml:space="preserve">of </w:t>
      </w:r>
      <w:r w:rsidR="00F30DDB">
        <w:rPr>
          <w:rFonts w:ascii="Arial" w:hAnsi="Arial" w:cs="Arial"/>
        </w:rPr>
        <w:t>significant clusters</w:t>
      </w:r>
      <w:r w:rsidR="001B3D79">
        <w:rPr>
          <w:rFonts w:ascii="Arial" w:hAnsi="Arial" w:cs="Arial"/>
        </w:rPr>
        <w:t xml:space="preserve"> </w:t>
      </w:r>
      <w:r w:rsidR="006221D3">
        <w:rPr>
          <w:rFonts w:ascii="Arial" w:hAnsi="Arial" w:cs="Arial"/>
        </w:rPr>
        <w:t xml:space="preserve">within and between </w:t>
      </w:r>
      <w:r w:rsidR="00ED3F24">
        <w:rPr>
          <w:rFonts w:ascii="Arial" w:hAnsi="Arial" w:cs="Arial"/>
        </w:rPr>
        <w:t>subjects.</w:t>
      </w:r>
      <w:r w:rsidR="00260441">
        <w:rPr>
          <w:rFonts w:ascii="Arial" w:hAnsi="Arial" w:cs="Arial"/>
        </w:rPr>
        <w:t xml:space="preserve"> </w:t>
      </w:r>
      <w:r w:rsidR="001965B6">
        <w:rPr>
          <w:rFonts w:ascii="Arial" w:hAnsi="Arial" w:cs="Arial"/>
        </w:rPr>
        <w:t xml:space="preserve">Future directions </w:t>
      </w:r>
      <w:r w:rsidR="0077777E">
        <w:rPr>
          <w:rFonts w:ascii="Arial" w:hAnsi="Arial" w:cs="Arial"/>
        </w:rPr>
        <w:t xml:space="preserve">for </w:t>
      </w:r>
      <w:proofErr w:type="spellStart"/>
      <w:r w:rsidR="001965B6">
        <w:rPr>
          <w:rFonts w:ascii="Arial" w:hAnsi="Arial" w:cs="Arial"/>
        </w:rPr>
        <w:t>NeuroCluster</w:t>
      </w:r>
      <w:proofErr w:type="spellEnd"/>
      <w:r w:rsidR="001965B6">
        <w:rPr>
          <w:rFonts w:ascii="Arial" w:hAnsi="Arial" w:cs="Arial"/>
        </w:rPr>
        <w:t xml:space="preserve"> </w:t>
      </w:r>
      <w:r w:rsidR="00641A23">
        <w:rPr>
          <w:rFonts w:ascii="Arial" w:hAnsi="Arial" w:cs="Arial"/>
        </w:rPr>
        <w:t xml:space="preserve">may </w:t>
      </w:r>
      <w:r w:rsidR="00EF381F">
        <w:rPr>
          <w:rFonts w:ascii="Arial" w:hAnsi="Arial" w:cs="Arial"/>
        </w:rPr>
        <w:t>implement mixed effects regressions</w:t>
      </w:r>
      <w:r w:rsidR="00C85CFA">
        <w:rPr>
          <w:rFonts w:ascii="Arial" w:hAnsi="Arial" w:cs="Arial"/>
        </w:rPr>
        <w:t xml:space="preserve">, </w:t>
      </w:r>
      <w:r w:rsidR="00305F9D">
        <w:rPr>
          <w:rFonts w:ascii="Arial" w:hAnsi="Arial" w:cs="Arial"/>
        </w:rPr>
        <w:t>multi</w:t>
      </w:r>
      <w:r w:rsidR="003F35EE">
        <w:rPr>
          <w:rFonts w:ascii="Arial" w:hAnsi="Arial" w:cs="Arial"/>
        </w:rPr>
        <w:t>ple</w:t>
      </w:r>
      <w:r w:rsidR="00305F9D">
        <w:rPr>
          <w:rFonts w:ascii="Arial" w:hAnsi="Arial" w:cs="Arial"/>
        </w:rPr>
        <w:t xml:space="preserve"> cluster detection, </w:t>
      </w:r>
      <w:r w:rsidR="00E91DA3">
        <w:rPr>
          <w:rFonts w:ascii="Arial" w:hAnsi="Arial" w:cs="Arial"/>
        </w:rPr>
        <w:t xml:space="preserve">and/or </w:t>
      </w:r>
      <w:r w:rsidR="00EF4D6D">
        <w:rPr>
          <w:rFonts w:ascii="Arial" w:hAnsi="Arial" w:cs="Arial"/>
        </w:rPr>
        <w:t>group-level</w:t>
      </w:r>
      <w:r w:rsidR="006B0F0D">
        <w:rPr>
          <w:rFonts w:ascii="Arial" w:hAnsi="Arial" w:cs="Arial"/>
        </w:rPr>
        <w:t xml:space="preserve"> </w:t>
      </w:r>
      <w:r w:rsidR="00E111E5">
        <w:rPr>
          <w:rFonts w:ascii="Arial" w:hAnsi="Arial" w:cs="Arial"/>
        </w:rPr>
        <w:t>analysis tools</w:t>
      </w:r>
      <w:r w:rsidR="00C85CFA">
        <w:rPr>
          <w:rFonts w:ascii="Arial" w:hAnsi="Arial" w:cs="Arial"/>
        </w:rPr>
        <w:t xml:space="preserve"> (CITATION</w:t>
      </w:r>
      <w:r w:rsidR="00E901AB">
        <w:rPr>
          <w:rFonts w:ascii="Arial" w:hAnsi="Arial" w:cs="Arial"/>
        </w:rPr>
        <w:t>S</w:t>
      </w:r>
      <w:r w:rsidR="00C85CFA">
        <w:rPr>
          <w:rFonts w:ascii="Arial" w:hAnsi="Arial" w:cs="Arial"/>
        </w:rPr>
        <w:t>)</w:t>
      </w:r>
      <w:r w:rsidR="004B5B03">
        <w:rPr>
          <w:rFonts w:ascii="Arial" w:hAnsi="Arial" w:cs="Arial"/>
        </w:rPr>
        <w:t>.</w:t>
      </w:r>
      <w:r w:rsidR="009115F2">
        <w:rPr>
          <w:rFonts w:ascii="Arial" w:hAnsi="Arial" w:cs="Arial"/>
        </w:rPr>
        <w:t xml:space="preserve"> </w:t>
      </w:r>
      <w:proofErr w:type="spellStart"/>
      <w:r w:rsidR="00DF382F" w:rsidRPr="00231A54">
        <w:rPr>
          <w:rFonts w:ascii="Arial" w:hAnsi="Arial" w:cs="Arial"/>
        </w:rPr>
        <w:t>NeuroCluster</w:t>
      </w:r>
      <w:proofErr w:type="spellEnd"/>
      <w:r w:rsidR="00DF382F" w:rsidRPr="00231A54">
        <w:rPr>
          <w:rFonts w:ascii="Arial" w:hAnsi="Arial" w:cs="Arial"/>
        </w:rPr>
        <w:t xml:space="preserve"> addresses a</w:t>
      </w:r>
      <w:r w:rsidR="008D5B1A">
        <w:rPr>
          <w:rFonts w:ascii="Arial" w:hAnsi="Arial" w:cs="Arial"/>
        </w:rPr>
        <w:t xml:space="preserve"> </w:t>
      </w:r>
      <w:r w:rsidR="001B0AF3">
        <w:rPr>
          <w:rFonts w:ascii="Arial" w:hAnsi="Arial" w:cs="Arial"/>
        </w:rPr>
        <w:t xml:space="preserve">methodological </w:t>
      </w:r>
      <w:r w:rsidR="00AA5CCD">
        <w:rPr>
          <w:rFonts w:ascii="Arial" w:hAnsi="Arial" w:cs="Arial"/>
        </w:rPr>
        <w:t>gap</w:t>
      </w:r>
      <w:r w:rsidR="00AA5CCD" w:rsidRPr="00231A54">
        <w:rPr>
          <w:rFonts w:ascii="Arial" w:hAnsi="Arial" w:cs="Arial"/>
        </w:rPr>
        <w:t xml:space="preserve"> </w:t>
      </w:r>
      <w:r w:rsidR="003F7781">
        <w:rPr>
          <w:rFonts w:ascii="Arial" w:hAnsi="Arial" w:cs="Arial"/>
        </w:rPr>
        <w:t xml:space="preserve">in </w:t>
      </w:r>
      <w:r w:rsidR="00AA5CCD">
        <w:rPr>
          <w:rFonts w:ascii="Arial" w:hAnsi="Arial" w:cs="Arial"/>
        </w:rPr>
        <w:t xml:space="preserve">cognitive neurophysiology </w:t>
      </w:r>
      <w:r w:rsidR="00C9448D">
        <w:rPr>
          <w:rFonts w:ascii="Arial" w:hAnsi="Arial" w:cs="Arial"/>
        </w:rPr>
        <w:t xml:space="preserve">by implementing a novel statistical framework to </w:t>
      </w:r>
      <w:r w:rsidR="00DF382F" w:rsidRPr="00231A54">
        <w:rPr>
          <w:rFonts w:ascii="Arial" w:hAnsi="Arial" w:cs="Arial"/>
        </w:rPr>
        <w:t xml:space="preserve">relate continuous </w:t>
      </w:r>
      <w:r w:rsidR="00DF382F">
        <w:rPr>
          <w:rFonts w:ascii="Arial" w:hAnsi="Arial" w:cs="Arial"/>
        </w:rPr>
        <w:t xml:space="preserve">latent cognitive </w:t>
      </w:r>
      <w:r w:rsidR="00DF382F" w:rsidRPr="00231A54">
        <w:rPr>
          <w:rFonts w:ascii="Arial" w:hAnsi="Arial" w:cs="Arial"/>
        </w:rPr>
        <w:t xml:space="preserve">predictors to underlying </w:t>
      </w:r>
      <w:r w:rsidR="00655BC9">
        <w:rPr>
          <w:rFonts w:ascii="Arial" w:hAnsi="Arial" w:cs="Arial"/>
        </w:rPr>
        <w:t xml:space="preserve">time-frequency resolved </w:t>
      </w:r>
      <w:r w:rsidR="00FA208B">
        <w:rPr>
          <w:rFonts w:ascii="Arial" w:hAnsi="Arial" w:cs="Arial"/>
        </w:rPr>
        <w:t xml:space="preserve">neurophysiological signals. </w:t>
      </w:r>
      <w:r w:rsidR="009933BD">
        <w:rPr>
          <w:rFonts w:ascii="Arial" w:hAnsi="Arial" w:cs="Arial"/>
        </w:rPr>
        <w:t xml:space="preserve">Directly linking electrophysiological activity to cognitive variables </w:t>
      </w:r>
      <w:r w:rsidR="009933BD" w:rsidRPr="00070A4F">
        <w:rPr>
          <w:rFonts w:ascii="Arial" w:hAnsi="Arial" w:cs="Arial"/>
        </w:rPr>
        <w:t xml:space="preserve">is crucial </w:t>
      </w:r>
      <w:r w:rsidR="009933BD">
        <w:rPr>
          <w:rFonts w:ascii="Arial" w:hAnsi="Arial" w:cs="Arial"/>
        </w:rPr>
        <w:t xml:space="preserve">to understand </w:t>
      </w:r>
      <w:r w:rsidR="009933BD" w:rsidRPr="00070A4F">
        <w:rPr>
          <w:rFonts w:ascii="Arial" w:hAnsi="Arial" w:cs="Arial"/>
        </w:rPr>
        <w:t xml:space="preserve">the neurophysiological mechanisms facilitating </w:t>
      </w:r>
      <w:r w:rsidR="009933BD">
        <w:rPr>
          <w:rFonts w:ascii="Arial" w:hAnsi="Arial" w:cs="Arial"/>
        </w:rPr>
        <w:t xml:space="preserve">complex behaviors and cognition. </w:t>
      </w:r>
    </w:p>
    <w:p w14:paraId="2D41C071" w14:textId="77777777" w:rsidR="009933BD" w:rsidRDefault="009933BD" w:rsidP="00010921">
      <w:pPr>
        <w:rPr>
          <w:rFonts w:ascii="Arial" w:hAnsi="Arial" w:cs="Arial"/>
        </w:rPr>
      </w:pPr>
    </w:p>
    <w:p w14:paraId="49C0CD67" w14:textId="77777777" w:rsidR="00DE2C0E" w:rsidRDefault="00DE2C0E" w:rsidP="00A26E6A">
      <w:pPr>
        <w:rPr>
          <w:rFonts w:ascii="Arial" w:hAnsi="Arial" w:cs="Arial"/>
        </w:rPr>
      </w:pPr>
    </w:p>
    <w:p w14:paraId="07A5DAFF" w14:textId="77777777" w:rsidR="007B6071" w:rsidRDefault="007B6071">
      <w:pPr>
        <w:rPr>
          <w:rFonts w:ascii="Arial" w:hAnsi="Arial" w:cs="Arial"/>
          <w:b/>
          <w:bCs/>
        </w:rPr>
      </w:pPr>
      <w:r>
        <w:rPr>
          <w:rFonts w:ascii="Arial" w:hAnsi="Arial" w:cs="Arial"/>
          <w:b/>
          <w:bCs/>
        </w:rPr>
        <w:br w:type="page"/>
      </w:r>
    </w:p>
    <w:p w14:paraId="0C5217A8" w14:textId="21453C93" w:rsidR="007B6071" w:rsidRPr="00A5299A" w:rsidRDefault="00EF159F" w:rsidP="00A5299A">
      <w:pPr>
        <w:rPr>
          <w:rFonts w:ascii="Arial" w:hAnsi="Arial" w:cs="Arial"/>
          <w:b/>
          <w:bCs/>
        </w:rPr>
      </w:pPr>
      <w:r w:rsidRPr="00A26E6A">
        <w:rPr>
          <w:rFonts w:ascii="Arial" w:hAnsi="Arial" w:cs="Arial"/>
          <w:b/>
          <w:bCs/>
        </w:rPr>
        <w:lastRenderedPageBreak/>
        <w:t xml:space="preserve"># </w:t>
      </w:r>
      <w:r w:rsidR="005E173E" w:rsidRPr="00A26E6A">
        <w:rPr>
          <w:rFonts w:ascii="Arial" w:hAnsi="Arial" w:cs="Arial"/>
          <w:b/>
          <w:bCs/>
        </w:rPr>
        <w:t>Documentation</w:t>
      </w:r>
      <w:r w:rsidR="00A26E6A" w:rsidRPr="00A26E6A">
        <w:rPr>
          <w:rFonts w:ascii="Arial" w:hAnsi="Arial" w:cs="Arial"/>
          <w:b/>
          <w:bCs/>
        </w:rPr>
        <w:t xml:space="preserve"> </w:t>
      </w:r>
    </w:p>
    <w:p w14:paraId="1957E2CC" w14:textId="77777777" w:rsidR="00EF159F" w:rsidRPr="00231A54" w:rsidRDefault="00EF159F" w:rsidP="00EF159F">
      <w:pPr>
        <w:jc w:val="both"/>
        <w:rPr>
          <w:rFonts w:ascii="Arial" w:hAnsi="Arial" w:cs="Arial"/>
        </w:rPr>
      </w:pPr>
    </w:p>
    <w:p w14:paraId="5BA4679A" w14:textId="2327250A" w:rsidR="00EF159F" w:rsidRPr="00231A54" w:rsidRDefault="00D64460" w:rsidP="00EF159F">
      <w:pPr>
        <w:jc w:val="both"/>
        <w:rPr>
          <w:rFonts w:ascii="Arial" w:hAnsi="Arial" w:cs="Arial"/>
        </w:rPr>
      </w:pPr>
      <w:r>
        <w:rPr>
          <w:rFonts w:ascii="Arial" w:hAnsi="Arial" w:cs="Arial"/>
          <w:noProof/>
        </w:rPr>
        <w:drawing>
          <wp:anchor distT="0" distB="0" distL="114300" distR="114300" simplePos="0" relativeHeight="251664384" behindDoc="0" locked="0" layoutInCell="1" allowOverlap="1" wp14:anchorId="030F0C28" wp14:editId="4FCD5E74">
            <wp:simplePos x="0" y="0"/>
            <wp:positionH relativeFrom="column">
              <wp:posOffset>1346200</wp:posOffset>
            </wp:positionH>
            <wp:positionV relativeFrom="paragraph">
              <wp:posOffset>567055</wp:posOffset>
            </wp:positionV>
            <wp:extent cx="3513455" cy="4426585"/>
            <wp:effectExtent l="0" t="0" r="4445" b="5715"/>
            <wp:wrapTopAndBottom/>
            <wp:docPr id="1458667023" name="Picture 1" descr="A diagram of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53666" name="Picture 1" descr="A diagram of clus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3455" cy="4426585"/>
                    </a:xfrm>
                    <a:prstGeom prst="rect">
                      <a:avLst/>
                    </a:prstGeom>
                  </pic:spPr>
                </pic:pic>
              </a:graphicData>
            </a:graphic>
            <wp14:sizeRelH relativeFrom="page">
              <wp14:pctWidth>0</wp14:pctWidth>
            </wp14:sizeRelH>
            <wp14:sizeRelV relativeFrom="page">
              <wp14:pctHeight>0</wp14:pctHeight>
            </wp14:sizeRelV>
          </wp:anchor>
        </w:drawing>
      </w:r>
      <w:proofErr w:type="spellStart"/>
      <w:r w:rsidR="00EF159F" w:rsidRPr="00231A54">
        <w:rPr>
          <w:rFonts w:ascii="Arial" w:hAnsi="Arial" w:cs="Arial"/>
        </w:rPr>
        <w:t>NeuroCluster</w:t>
      </w:r>
      <w:proofErr w:type="spellEnd"/>
      <w:r w:rsidR="00EF159F" w:rsidRPr="00231A54">
        <w:rPr>
          <w:rFonts w:ascii="Arial" w:hAnsi="Arial" w:cs="Arial"/>
        </w:rPr>
        <w:t xml:space="preserve"> is accompanied by a detailed tutorial [link to </w:t>
      </w:r>
      <w:proofErr w:type="spellStart"/>
      <w:r w:rsidR="00EF159F" w:rsidRPr="00231A54">
        <w:rPr>
          <w:rFonts w:ascii="Arial" w:hAnsi="Arial" w:cs="Arial"/>
        </w:rPr>
        <w:t>Jupyter</w:t>
      </w:r>
      <w:proofErr w:type="spellEnd"/>
      <w:r w:rsidR="00EF159F" w:rsidRPr="00231A54">
        <w:rPr>
          <w:rFonts w:ascii="Arial" w:hAnsi="Arial" w:cs="Arial"/>
        </w:rPr>
        <w:t xml:space="preserve"> notebook] which outlines the workflow (Fig 1) for implementing this approach with time-frequency power estimates from multi-region LFP recording. </w:t>
      </w:r>
    </w:p>
    <w:p w14:paraId="6D797E7F" w14:textId="144EDE9E" w:rsidR="002620F5" w:rsidRPr="00062094" w:rsidRDefault="002620F5" w:rsidP="002620F5">
      <w:pPr>
        <w:rPr>
          <w:rFonts w:ascii="Arial" w:hAnsi="Arial" w:cs="Arial"/>
        </w:rPr>
      </w:pPr>
      <w:r>
        <w:rPr>
          <w:noProof/>
        </w:rPr>
        <mc:AlternateContent>
          <mc:Choice Requires="wps">
            <w:drawing>
              <wp:anchor distT="0" distB="0" distL="114300" distR="114300" simplePos="0" relativeHeight="251665408" behindDoc="0" locked="0" layoutInCell="1" allowOverlap="1" wp14:anchorId="6F0722C2" wp14:editId="4220E961">
                <wp:simplePos x="0" y="0"/>
                <wp:positionH relativeFrom="column">
                  <wp:posOffset>1712595</wp:posOffset>
                </wp:positionH>
                <wp:positionV relativeFrom="paragraph">
                  <wp:posOffset>4312920</wp:posOffset>
                </wp:positionV>
                <wp:extent cx="3623945" cy="980440"/>
                <wp:effectExtent l="0" t="0" r="0" b="0"/>
                <wp:wrapTopAndBottom/>
                <wp:docPr id="780507077" name="Text Box 1"/>
                <wp:cNvGraphicFramePr/>
                <a:graphic xmlns:a="http://schemas.openxmlformats.org/drawingml/2006/main">
                  <a:graphicData uri="http://schemas.microsoft.com/office/word/2010/wordprocessingShape">
                    <wps:wsp>
                      <wps:cNvSpPr txBox="1"/>
                      <wps:spPr>
                        <a:xfrm>
                          <a:off x="0" y="0"/>
                          <a:ext cx="3623945" cy="980440"/>
                        </a:xfrm>
                        <a:prstGeom prst="rect">
                          <a:avLst/>
                        </a:prstGeom>
                        <a:solidFill>
                          <a:prstClr val="white"/>
                        </a:solidFill>
                        <a:ln>
                          <a:noFill/>
                        </a:ln>
                      </wps:spPr>
                      <wps:txbx>
                        <w:txbxContent>
                          <w:p w14:paraId="060B4133" w14:textId="77777777" w:rsidR="002620F5" w:rsidRPr="005A2A14" w:rsidRDefault="002620F5" w:rsidP="002620F5">
                            <w:pPr>
                              <w:pStyle w:val="Caption"/>
                              <w:jc w:val="both"/>
                              <w:rPr>
                                <w:rFonts w:ascii="Arial" w:hAnsi="Arial" w:cs="Arial"/>
                                <w:i w:val="0"/>
                                <w:iCs w:val="0"/>
                                <w:noProof/>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Pr="005A2A14">
                              <w:rPr>
                                <w:rFonts w:ascii="Arial" w:hAnsi="Arial" w:cs="Arial"/>
                                <w:b/>
                                <w:bCs/>
                                <w:i w:val="0"/>
                                <w:iCs w:val="0"/>
                                <w:noProof/>
                                <w:sz w:val="22"/>
                                <w:szCs w:val="22"/>
                              </w:rPr>
                              <w:t>1</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w:t>
                            </w:r>
                            <w:r w:rsidRPr="005A2A14">
                              <w:rPr>
                                <w:rFonts w:ascii="Arial" w:hAnsi="Arial" w:cs="Arial"/>
                                <w:i w:val="0"/>
                                <w:iCs w:val="0"/>
                                <w:sz w:val="22"/>
                                <w:szCs w:val="22"/>
                              </w:rPr>
                              <w:t xml:space="preserve"> </w:t>
                            </w:r>
                            <w:proofErr w:type="spellStart"/>
                            <w:r w:rsidRPr="005A2A14">
                              <w:rPr>
                                <w:rFonts w:ascii="Arial" w:hAnsi="Arial" w:cs="Arial"/>
                                <w:b/>
                                <w:bCs/>
                                <w:i w:val="0"/>
                                <w:iCs w:val="0"/>
                                <w:sz w:val="22"/>
                                <w:szCs w:val="22"/>
                              </w:rPr>
                              <w:t>NeuroCluster</w:t>
                            </w:r>
                            <w:proofErr w:type="spellEnd"/>
                            <w:r w:rsidRPr="005A2A14">
                              <w:rPr>
                                <w:rFonts w:ascii="Arial" w:hAnsi="Arial" w:cs="Arial"/>
                                <w:b/>
                                <w:bCs/>
                                <w:i w:val="0"/>
                                <w:iCs w:val="0"/>
                                <w:sz w:val="22"/>
                                <w:szCs w:val="22"/>
                              </w:rPr>
                              <w:t xml:space="preserve"> workflow</w:t>
                            </w:r>
                            <w:r w:rsidRPr="005A2A14">
                              <w:rPr>
                                <w:rFonts w:ascii="Arial" w:hAnsi="Arial" w:cs="Arial"/>
                                <w:i w:val="0"/>
                                <w:iCs w:val="0"/>
                                <w:sz w:val="22"/>
                                <w:szCs w:val="22"/>
                              </w:rPr>
                              <w:t xml:space="preserve">. This approach involves three key steps: (1) determine cluster statistic in true data, (2) generate a null distribution of cluster statistics by permuting dataset, (3) determine significance of true cluster statistic against null distribution.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722C2" id="_x0000_t202" coordsize="21600,21600" o:spt="202" path="m,l,21600r21600,l21600,xe">
                <v:stroke joinstyle="miter"/>
                <v:path gradientshapeok="t" o:connecttype="rect"/>
              </v:shapetype>
              <v:shape id="Text Box 1" o:spid="_x0000_s1026" type="#_x0000_t202" style="position:absolute;margin-left:134.85pt;margin-top:339.6pt;width:285.35pt;height:7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" stroked="f">
                <v:textbox inset="0,0,0,0">
                  <w:txbxContent>
                    <w:p w14:paraId="060B4133" w14:textId="77777777" w:rsidR="002620F5" w:rsidRPr="005A2A14" w:rsidRDefault="002620F5" w:rsidP="002620F5">
                      <w:pPr>
                        <w:pStyle w:val="Caption"/>
                        <w:jc w:val="both"/>
                        <w:rPr>
                          <w:rFonts w:ascii="Arial" w:hAnsi="Arial" w:cs="Arial"/>
                          <w:i w:val="0"/>
                          <w:iCs w:val="0"/>
                          <w:noProof/>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Pr="005A2A14">
                        <w:rPr>
                          <w:rFonts w:ascii="Arial" w:hAnsi="Arial" w:cs="Arial"/>
                          <w:b/>
                          <w:bCs/>
                          <w:i w:val="0"/>
                          <w:iCs w:val="0"/>
                          <w:noProof/>
                          <w:sz w:val="22"/>
                          <w:szCs w:val="22"/>
                        </w:rPr>
                        <w:t>1</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w:t>
                      </w:r>
                      <w:r w:rsidRPr="005A2A14">
                        <w:rPr>
                          <w:rFonts w:ascii="Arial" w:hAnsi="Arial" w:cs="Arial"/>
                          <w:i w:val="0"/>
                          <w:iCs w:val="0"/>
                          <w:sz w:val="22"/>
                          <w:szCs w:val="22"/>
                        </w:rPr>
                        <w:t xml:space="preserve"> </w:t>
                      </w:r>
                      <w:proofErr w:type="spellStart"/>
                      <w:r w:rsidRPr="005A2A14">
                        <w:rPr>
                          <w:rFonts w:ascii="Arial" w:hAnsi="Arial" w:cs="Arial"/>
                          <w:b/>
                          <w:bCs/>
                          <w:i w:val="0"/>
                          <w:iCs w:val="0"/>
                          <w:sz w:val="22"/>
                          <w:szCs w:val="22"/>
                        </w:rPr>
                        <w:t>NeuroCluster</w:t>
                      </w:r>
                      <w:proofErr w:type="spellEnd"/>
                      <w:r w:rsidRPr="005A2A14">
                        <w:rPr>
                          <w:rFonts w:ascii="Arial" w:hAnsi="Arial" w:cs="Arial"/>
                          <w:b/>
                          <w:bCs/>
                          <w:i w:val="0"/>
                          <w:iCs w:val="0"/>
                          <w:sz w:val="22"/>
                          <w:szCs w:val="22"/>
                        </w:rPr>
                        <w:t xml:space="preserve"> workflow</w:t>
                      </w:r>
                      <w:r w:rsidRPr="005A2A14">
                        <w:rPr>
                          <w:rFonts w:ascii="Arial" w:hAnsi="Arial" w:cs="Arial"/>
                          <w:i w:val="0"/>
                          <w:iCs w:val="0"/>
                          <w:sz w:val="22"/>
                          <w:szCs w:val="22"/>
                        </w:rPr>
                        <w:t xml:space="preserve">. This approach involves three key steps: (1) determine cluster statistic in true data, (2) generate a null distribution of cluster statistics by permuting dataset, (3) determine significance of true cluster statistic against null distribution. </w:t>
                      </w:r>
                    </w:p>
                  </w:txbxContent>
                </v:textbox>
                <w10:wrap type="topAndBottom"/>
              </v:shape>
            </w:pict>
          </mc:Fallback>
        </mc:AlternateContent>
      </w:r>
    </w:p>
    <w:p w14:paraId="68F6C56C" w14:textId="52353F8E" w:rsidR="002620F5" w:rsidRDefault="002620F5" w:rsidP="002620F5">
      <w:pPr>
        <w:jc w:val="both"/>
        <w:rPr>
          <w:rFonts w:ascii="Arial" w:hAnsi="Arial" w:cs="Arial"/>
        </w:rPr>
      </w:pPr>
      <w:r w:rsidRPr="00EE4F1C">
        <w:rPr>
          <w:rFonts w:ascii="Arial" w:hAnsi="Arial" w:cs="Arial"/>
        </w:rPr>
        <w:t xml:space="preserve">Below we outline the statistical approach </w:t>
      </w:r>
      <w:r>
        <w:rPr>
          <w:rFonts w:ascii="Arial" w:hAnsi="Arial" w:cs="Arial"/>
        </w:rPr>
        <w:t xml:space="preserve">implemented by </w:t>
      </w:r>
      <w:proofErr w:type="spellStart"/>
      <w:r>
        <w:rPr>
          <w:rFonts w:ascii="Arial" w:hAnsi="Arial" w:cs="Arial"/>
        </w:rPr>
        <w:t>NeuroCluster</w:t>
      </w:r>
      <w:proofErr w:type="spellEnd"/>
      <w:r>
        <w:rPr>
          <w:rFonts w:ascii="Arial" w:hAnsi="Arial" w:cs="Arial"/>
        </w:rPr>
        <w:t xml:space="preserve"> for performing non-parametric permutation-based cluster testing using time-frequency </w:t>
      </w:r>
      <w:r w:rsidR="002433FD">
        <w:rPr>
          <w:rFonts w:ascii="Arial" w:hAnsi="Arial" w:cs="Arial"/>
        </w:rPr>
        <w:t xml:space="preserve">resolved </w:t>
      </w:r>
      <w:r>
        <w:rPr>
          <w:rFonts w:ascii="Arial" w:hAnsi="Arial" w:cs="Arial"/>
        </w:rPr>
        <w:t>power estimates from neural data estimated using Python-MNE and continuous predictors (i.e., latent cognitive processes, behavior, or experimental conditions). In these example data, we are testing the hypothesis that RPEs are significantly encoded in the electrophysiological signal from a given iEEG channel</w:t>
      </w:r>
      <w:r w:rsidR="003366B0">
        <w:rPr>
          <w:rFonts w:ascii="Arial" w:hAnsi="Arial" w:cs="Arial"/>
        </w:rPr>
        <w:t xml:space="preserve"> time-frequency representation (TFR)</w:t>
      </w:r>
      <w:r>
        <w:rPr>
          <w:rFonts w:ascii="Arial" w:hAnsi="Arial" w:cs="Arial"/>
        </w:rPr>
        <w:t xml:space="preserve">. </w:t>
      </w:r>
    </w:p>
    <w:p w14:paraId="5E00A0AA" w14:textId="77777777" w:rsidR="002620F5" w:rsidRDefault="002620F5" w:rsidP="002620F5"/>
    <w:p w14:paraId="59209131" w14:textId="77777777" w:rsidR="002620F5" w:rsidRPr="009E507D" w:rsidRDefault="002620F5" w:rsidP="002620F5">
      <w:pPr>
        <w:pStyle w:val="ListParagraph"/>
        <w:numPr>
          <w:ilvl w:val="0"/>
          <w:numId w:val="1"/>
        </w:numPr>
        <w:jc w:val="both"/>
        <w:rPr>
          <w:rFonts w:ascii="Arial" w:hAnsi="Arial" w:cs="Arial"/>
          <w:b/>
          <w:bCs/>
          <w:i/>
          <w:iCs/>
        </w:rPr>
      </w:pPr>
      <w:r w:rsidRPr="009E507D">
        <w:rPr>
          <w:rFonts w:ascii="Arial" w:hAnsi="Arial" w:cs="Arial"/>
          <w:b/>
          <w:bCs/>
          <w:i/>
          <w:iCs/>
        </w:rPr>
        <w:t xml:space="preserve">Determine cluster statistic in true data </w:t>
      </w:r>
    </w:p>
    <w:p w14:paraId="516EF32B" w14:textId="77777777" w:rsidR="002620F5" w:rsidRDefault="002620F5" w:rsidP="002620F5">
      <w:pPr>
        <w:jc w:val="both"/>
        <w:rPr>
          <w:rFonts w:ascii="Arial" w:hAnsi="Arial" w:cs="Arial"/>
          <w:b/>
          <w:bCs/>
        </w:rPr>
      </w:pPr>
    </w:p>
    <w:p w14:paraId="2873A7D1" w14:textId="125D4260" w:rsidR="002620F5" w:rsidRPr="00A341A9" w:rsidRDefault="002620F5" w:rsidP="002620F5">
      <w:pPr>
        <w:pStyle w:val="ListParagraph"/>
        <w:numPr>
          <w:ilvl w:val="1"/>
          <w:numId w:val="1"/>
        </w:numPr>
        <w:jc w:val="both"/>
        <w:rPr>
          <w:rFonts w:ascii="Arial" w:hAnsi="Arial" w:cs="Arial"/>
          <w:b/>
          <w:bCs/>
        </w:rPr>
      </w:pPr>
      <w:r w:rsidRPr="00A341A9">
        <w:rPr>
          <w:rFonts w:ascii="Arial" w:hAnsi="Arial" w:cs="Arial"/>
          <w:b/>
          <w:bCs/>
        </w:rPr>
        <w:t xml:space="preserve">Define clusters: </w:t>
      </w:r>
      <w:r w:rsidRPr="00A341A9">
        <w:rPr>
          <w:rFonts w:ascii="Arial" w:hAnsi="Arial" w:cs="Arial"/>
        </w:rPr>
        <w:t xml:space="preserve">At each time-frequency index, we perform a linear univariate (or multivariate) regression using </w:t>
      </w:r>
      <w:proofErr w:type="gramStart"/>
      <w:r w:rsidRPr="00A341A9">
        <w:rPr>
          <w:rFonts w:ascii="Arial" w:hAnsi="Arial" w:cs="Arial"/>
        </w:rPr>
        <w:t>behaviorally-derived</w:t>
      </w:r>
      <w:proofErr w:type="gramEnd"/>
      <w:r w:rsidRPr="00A341A9">
        <w:rPr>
          <w:rFonts w:ascii="Arial" w:hAnsi="Arial" w:cs="Arial"/>
        </w:rPr>
        <w:t xml:space="preserve"> independent variables (e.g., latent cognitive variables, behavioral measures, task conditions) to predict neuronal activity (i.e., power). The </w:t>
      </w:r>
      <m:oMath>
        <m:r>
          <w:rPr>
            <w:rFonts w:ascii="Cambria Math" w:hAnsi="Cambria Math" w:cs="Arial"/>
          </w:rPr>
          <m:t>β</m:t>
        </m:r>
      </m:oMath>
      <w:r w:rsidRPr="00A341A9">
        <w:rPr>
          <w:rFonts w:ascii="Arial" w:hAnsi="Arial" w:cs="Arial"/>
        </w:rPr>
        <w:t xml:space="preserve"> coefficient represents the strength and direction of the relationship between each independent variable and the dependent variable. It is estimated from the regression model and reflects how changes in the independent variable are associated with changes </w:t>
      </w:r>
      <w:r w:rsidRPr="00A341A9">
        <w:rPr>
          <w:rFonts w:ascii="Arial" w:hAnsi="Arial" w:cs="Arial"/>
        </w:rPr>
        <w:lastRenderedPageBreak/>
        <w:t xml:space="preserve">in power at the specific time-frequency pair. </w:t>
      </w:r>
      <w:r w:rsidR="00CC3CFB">
        <w:rPr>
          <w:rFonts w:ascii="Arial" w:hAnsi="Arial" w:cs="Arial"/>
        </w:rPr>
        <w:t>Pixel-wise regression</w:t>
      </w:r>
      <w:r w:rsidR="00DB1291">
        <w:rPr>
          <w:rFonts w:ascii="Arial" w:hAnsi="Arial" w:cs="Arial"/>
        </w:rPr>
        <w:t>s are parallelized</w:t>
      </w:r>
      <w:r w:rsidR="00F84C4F">
        <w:rPr>
          <w:rFonts w:ascii="Arial" w:hAnsi="Arial" w:cs="Arial"/>
        </w:rPr>
        <w:t xml:space="preserve"> </w:t>
      </w:r>
      <w:r w:rsidR="0037487C">
        <w:rPr>
          <w:rFonts w:ascii="Arial" w:hAnsi="Arial" w:cs="Arial"/>
        </w:rPr>
        <w:t xml:space="preserve">for speed. </w:t>
      </w:r>
      <w:r w:rsidRPr="00A341A9">
        <w:rPr>
          <w:rFonts w:ascii="Arial" w:hAnsi="Arial" w:cs="Arial"/>
        </w:rPr>
        <w:t xml:space="preserve">For each time-frequency pair, the </w:t>
      </w:r>
      <m:oMath>
        <m:r>
          <w:rPr>
            <w:rFonts w:ascii="Cambria Math" w:hAnsi="Cambria Math" w:cs="Arial"/>
          </w:rPr>
          <m:t>β</m:t>
        </m:r>
      </m:oMath>
      <w:r w:rsidRPr="00A341A9">
        <w:rPr>
          <w:rFonts w:ascii="Arial" w:hAnsi="Arial" w:cs="Arial"/>
        </w:rPr>
        <w:t xml:space="preserve"> coefficient for the regressor of interest (the independent variable of primary interest) is extracted from the regression results</w:t>
      </w:r>
      <w:r>
        <w:rPr>
          <w:rFonts w:ascii="Arial" w:hAnsi="Arial" w:cs="Arial"/>
        </w:rPr>
        <w:t xml:space="preserve"> (</w:t>
      </w:r>
      <w:r w:rsidRPr="00346773">
        <w:rPr>
          <w:rFonts w:ascii="Arial" w:hAnsi="Arial" w:cs="Arial"/>
          <w:b/>
          <w:bCs/>
        </w:rPr>
        <w:t>Fig 2A</w:t>
      </w:r>
      <w:r>
        <w:rPr>
          <w:rFonts w:ascii="Arial" w:hAnsi="Arial" w:cs="Arial"/>
        </w:rPr>
        <w:t>)</w:t>
      </w:r>
      <w:r w:rsidRPr="00A341A9">
        <w:rPr>
          <w:rFonts w:ascii="Arial" w:hAnsi="Arial" w:cs="Arial"/>
        </w:rPr>
        <w:t xml:space="preserve">. A t-statistic is computed for the </w:t>
      </w:r>
      <m:oMath>
        <m:r>
          <w:rPr>
            <w:rFonts w:ascii="Cambria Math" w:hAnsi="Cambria Math" w:cs="Arial"/>
          </w:rPr>
          <m:t>β</m:t>
        </m:r>
      </m:oMath>
      <w:r w:rsidRPr="00A341A9">
        <w:rPr>
          <w:rFonts w:ascii="Arial" w:hAnsi="Arial" w:cs="Arial"/>
        </w:rPr>
        <w:t xml:space="preserve"> coefficient to capture how significantly different it is from zero</w:t>
      </w:r>
      <w:r>
        <w:rPr>
          <w:rFonts w:ascii="Arial" w:hAnsi="Arial" w:cs="Arial"/>
        </w:rPr>
        <w:t xml:space="preserve"> (</w:t>
      </w:r>
      <w:r w:rsidRPr="00346773">
        <w:rPr>
          <w:rFonts w:ascii="Arial" w:hAnsi="Arial" w:cs="Arial"/>
          <w:b/>
          <w:bCs/>
        </w:rPr>
        <w:t>Fig 2B</w:t>
      </w:r>
      <w:commentRangeStart w:id="1"/>
      <w:r>
        <w:rPr>
          <w:rFonts w:ascii="Arial" w:hAnsi="Arial" w:cs="Arial"/>
        </w:rPr>
        <w:t>)</w:t>
      </w:r>
      <w:r w:rsidRPr="00A341A9">
        <w:rPr>
          <w:rFonts w:ascii="Arial" w:hAnsi="Arial" w:cs="Arial"/>
        </w:rPr>
        <w:t xml:space="preserve">. A significance threshold is applied to the t-statistics of the </w:t>
      </w:r>
      <m:oMath>
        <m:r>
          <w:rPr>
            <w:rFonts w:ascii="Cambria Math" w:hAnsi="Cambria Math" w:cs="Arial"/>
          </w:rPr>
          <m:t>β</m:t>
        </m:r>
      </m:oMath>
      <w:r w:rsidRPr="00A341A9">
        <w:rPr>
          <w:rFonts w:ascii="Arial" w:hAnsi="Arial" w:cs="Arial"/>
        </w:rPr>
        <w:t xml:space="preserve"> coefficient for the regressor of interest</w:t>
      </w:r>
      <w:commentRangeEnd w:id="1"/>
      <w:r>
        <w:rPr>
          <w:rStyle w:val="CommentReference"/>
        </w:rPr>
        <w:commentReference w:id="1"/>
      </w:r>
      <w:r>
        <w:rPr>
          <w:rFonts w:ascii="Arial" w:hAnsi="Arial" w:cs="Arial"/>
        </w:rPr>
        <w:t xml:space="preserve"> (</w:t>
      </w:r>
      <w:r w:rsidRPr="00346773">
        <w:rPr>
          <w:rFonts w:ascii="Arial" w:hAnsi="Arial" w:cs="Arial"/>
          <w:b/>
          <w:bCs/>
        </w:rPr>
        <w:t>Fig 3</w:t>
      </w:r>
      <w:r>
        <w:rPr>
          <w:rFonts w:ascii="Arial" w:hAnsi="Arial" w:cs="Arial"/>
        </w:rPr>
        <w:t>)</w:t>
      </w:r>
      <w:r w:rsidRPr="00A341A9">
        <w:rPr>
          <w:rFonts w:ascii="Arial" w:hAnsi="Arial" w:cs="Arial"/>
        </w:rPr>
        <w:t>. If the t-statistic for a time-frequency pair exceeds the significance threshold, the pair is deemed significant. Clusters are then defined as adjacent time-frequency pairs where all pairs within the cluster have t-statistics exceeding the threshold, according to the test's desired tails</w:t>
      </w:r>
      <w:r>
        <w:rPr>
          <w:rFonts w:ascii="Arial" w:hAnsi="Arial" w:cs="Arial"/>
        </w:rPr>
        <w:t xml:space="preserve"> (</w:t>
      </w:r>
      <w:r w:rsidRPr="00346773">
        <w:rPr>
          <w:rFonts w:ascii="Arial" w:hAnsi="Arial" w:cs="Arial"/>
          <w:b/>
          <w:bCs/>
        </w:rPr>
        <w:t>Fig 2C</w:t>
      </w:r>
      <w:r>
        <w:rPr>
          <w:rFonts w:ascii="Arial" w:hAnsi="Arial" w:cs="Arial"/>
        </w:rPr>
        <w:t>)</w:t>
      </w:r>
      <w:r w:rsidRPr="00A341A9">
        <w:rPr>
          <w:rFonts w:ascii="Arial" w:hAnsi="Arial" w:cs="Arial"/>
        </w:rPr>
        <w:t>.</w:t>
      </w:r>
    </w:p>
    <w:p w14:paraId="77F9C5AE" w14:textId="77777777" w:rsidR="002620F5" w:rsidRPr="00D11244" w:rsidRDefault="002620F5" w:rsidP="002620F5">
      <w:pPr>
        <w:pStyle w:val="ListParagraph"/>
        <w:numPr>
          <w:ilvl w:val="1"/>
          <w:numId w:val="1"/>
        </w:numPr>
        <w:jc w:val="both"/>
        <w:rPr>
          <w:rFonts w:ascii="Arial" w:hAnsi="Arial" w:cs="Arial"/>
          <w:b/>
          <w:bCs/>
        </w:rPr>
      </w:pPr>
      <w:r w:rsidRPr="00D11244">
        <w:rPr>
          <w:rFonts w:ascii="Arial" w:hAnsi="Arial" w:cs="Arial"/>
          <w:b/>
          <w:bCs/>
        </w:rPr>
        <w:t>Compute cluster statistics</w:t>
      </w:r>
      <w:r>
        <w:rPr>
          <w:rFonts w:ascii="Arial" w:hAnsi="Arial" w:cs="Arial"/>
          <w:b/>
          <w:bCs/>
        </w:rPr>
        <w:t xml:space="preserve">: </w:t>
      </w:r>
      <w:r w:rsidRPr="005B47ED">
        <w:rPr>
          <w:rFonts w:ascii="Arial" w:hAnsi="Arial" w:cs="Arial"/>
        </w:rPr>
        <w:t>For each identified cluster, sum the t-statistics of all time-frequency pairs within the cluster. In a two-tailed test (the default), compute both the maximum and minimum cluster sums</w:t>
      </w:r>
      <w:r>
        <w:rPr>
          <w:rFonts w:ascii="Arial" w:hAnsi="Arial" w:cs="Arial"/>
        </w:rPr>
        <w:t xml:space="preserve"> (</w:t>
      </w:r>
      <w:r w:rsidRPr="00346773">
        <w:rPr>
          <w:rFonts w:ascii="Arial" w:hAnsi="Arial" w:cs="Arial"/>
          <w:b/>
          <w:bCs/>
        </w:rPr>
        <w:t>Fig 2D</w:t>
      </w:r>
      <w:r>
        <w:rPr>
          <w:rFonts w:ascii="Arial" w:hAnsi="Arial" w:cs="Arial"/>
        </w:rPr>
        <w:t>)</w:t>
      </w:r>
      <w:r w:rsidRPr="005B47ED">
        <w:rPr>
          <w:rFonts w:ascii="Arial" w:hAnsi="Arial" w:cs="Arial"/>
        </w:rPr>
        <w:t>.</w:t>
      </w:r>
    </w:p>
    <w:p w14:paraId="44218C5D" w14:textId="77777777" w:rsidR="002620F5" w:rsidRPr="009E507D" w:rsidRDefault="002620F5" w:rsidP="002620F5">
      <w:pPr>
        <w:pStyle w:val="ListParagraph"/>
        <w:numPr>
          <w:ilvl w:val="0"/>
          <w:numId w:val="1"/>
        </w:numPr>
        <w:jc w:val="both"/>
        <w:rPr>
          <w:rFonts w:ascii="Arial" w:hAnsi="Arial" w:cs="Arial"/>
          <w:b/>
          <w:bCs/>
          <w:i/>
          <w:iCs/>
        </w:rPr>
      </w:pPr>
      <w:r w:rsidRPr="009E507D">
        <w:rPr>
          <w:rFonts w:ascii="Arial" w:hAnsi="Arial" w:cs="Arial"/>
          <w:b/>
          <w:bCs/>
          <w:i/>
          <w:iCs/>
        </w:rPr>
        <w:t>Generate null distribution of cluster statistics</w:t>
      </w:r>
    </w:p>
    <w:p w14:paraId="561291B1" w14:textId="77777777" w:rsidR="002620F5" w:rsidRPr="00D11244" w:rsidRDefault="002620F5" w:rsidP="002620F5">
      <w:pPr>
        <w:pStyle w:val="ListParagraph"/>
        <w:numPr>
          <w:ilvl w:val="1"/>
          <w:numId w:val="1"/>
        </w:numPr>
        <w:jc w:val="both"/>
        <w:rPr>
          <w:rFonts w:ascii="Arial" w:hAnsi="Arial" w:cs="Arial"/>
          <w:b/>
          <w:bCs/>
        </w:rPr>
      </w:pPr>
      <w:r w:rsidRPr="00D11244">
        <w:rPr>
          <w:rFonts w:ascii="Arial" w:hAnsi="Arial" w:cs="Arial"/>
          <w:b/>
          <w:bCs/>
        </w:rPr>
        <w:t xml:space="preserve">Permutation procedure: </w:t>
      </w:r>
      <w:r w:rsidRPr="00D11244">
        <w:rPr>
          <w:rFonts w:ascii="Arial" w:hAnsi="Arial" w:cs="Arial"/>
        </w:rPr>
        <w:t>Labels for the behavioral predictor of interest are shuffled for the desired number of permutations.</w:t>
      </w:r>
      <w:r>
        <w:rPr>
          <w:rFonts w:ascii="Arial" w:hAnsi="Arial" w:cs="Arial"/>
          <w:b/>
          <w:bCs/>
        </w:rPr>
        <w:t xml:space="preserve"> </w:t>
      </w:r>
    </w:p>
    <w:p w14:paraId="216C1F33" w14:textId="77777777" w:rsidR="002620F5" w:rsidRPr="00D11244" w:rsidRDefault="002620F5" w:rsidP="002620F5">
      <w:pPr>
        <w:pStyle w:val="ListParagraph"/>
        <w:numPr>
          <w:ilvl w:val="1"/>
          <w:numId w:val="1"/>
        </w:numPr>
        <w:jc w:val="both"/>
        <w:rPr>
          <w:rFonts w:ascii="Arial" w:hAnsi="Arial" w:cs="Arial"/>
          <w:b/>
          <w:bCs/>
        </w:rPr>
      </w:pPr>
      <w:r w:rsidRPr="00D11244">
        <w:rPr>
          <w:rFonts w:ascii="Arial" w:hAnsi="Arial" w:cs="Arial"/>
          <w:b/>
          <w:bCs/>
        </w:rPr>
        <w:t xml:space="preserve">Recalculate cluster statistic: </w:t>
      </w:r>
      <w:r w:rsidRPr="00D11244">
        <w:rPr>
          <w:rFonts w:ascii="Arial" w:hAnsi="Arial" w:cs="Arial"/>
        </w:rPr>
        <w:t>Steps 1A/1B are repeated to define clusters and compute cluster statistics for each permuted dataset</w:t>
      </w:r>
      <w:r>
        <w:rPr>
          <w:rFonts w:ascii="Arial" w:hAnsi="Arial" w:cs="Arial"/>
          <w:b/>
          <w:bCs/>
        </w:rPr>
        <w:t xml:space="preserve">. </w:t>
      </w:r>
    </w:p>
    <w:p w14:paraId="4BF5B095" w14:textId="51DB896E" w:rsidR="002620F5" w:rsidRPr="004728C1" w:rsidRDefault="002620F5" w:rsidP="002620F5">
      <w:pPr>
        <w:pStyle w:val="ListParagraph"/>
        <w:numPr>
          <w:ilvl w:val="1"/>
          <w:numId w:val="1"/>
        </w:numPr>
        <w:jc w:val="both"/>
        <w:rPr>
          <w:rFonts w:ascii="Arial" w:hAnsi="Arial" w:cs="Arial"/>
          <w:b/>
          <w:bCs/>
        </w:rPr>
      </w:pPr>
      <w:r w:rsidRPr="00D11244">
        <w:rPr>
          <w:rFonts w:ascii="Arial" w:hAnsi="Arial" w:cs="Arial"/>
          <w:b/>
          <w:bCs/>
        </w:rPr>
        <w:t>Construct null distribution</w:t>
      </w:r>
      <w:r>
        <w:rPr>
          <w:rFonts w:ascii="Arial" w:hAnsi="Arial" w:cs="Arial"/>
          <w:b/>
          <w:bCs/>
        </w:rPr>
        <w:t xml:space="preserve">: </w:t>
      </w:r>
      <w:r w:rsidRPr="00070A4F">
        <w:rPr>
          <w:rFonts w:ascii="Arial" w:hAnsi="Arial" w:cs="Arial"/>
        </w:rPr>
        <w:t>The cluster statistics from all permutations are compiled to create a null distribution, representing the distribution of cluster statistics under the null hypothesis</w:t>
      </w:r>
      <w:r>
        <w:rPr>
          <w:rFonts w:ascii="Arial" w:hAnsi="Arial" w:cs="Arial"/>
        </w:rPr>
        <w:t xml:space="preserve"> (</w:t>
      </w:r>
      <w:r w:rsidRPr="00346773">
        <w:rPr>
          <w:rFonts w:ascii="Arial" w:hAnsi="Arial" w:cs="Arial"/>
          <w:b/>
          <w:bCs/>
        </w:rPr>
        <w:t>Fig 2E</w:t>
      </w:r>
      <w:r>
        <w:rPr>
          <w:rFonts w:ascii="Arial" w:hAnsi="Arial" w:cs="Arial"/>
        </w:rPr>
        <w:t>)</w:t>
      </w:r>
      <w:r w:rsidRPr="00070A4F">
        <w:rPr>
          <w:rFonts w:ascii="Arial" w:hAnsi="Arial" w:cs="Arial"/>
        </w:rPr>
        <w:t>.</w:t>
      </w:r>
      <w:r w:rsidR="00981AC9">
        <w:rPr>
          <w:rFonts w:ascii="Arial" w:hAnsi="Arial" w:cs="Arial"/>
        </w:rPr>
        <w:t xml:space="preserve"> </w:t>
      </w:r>
      <w:r w:rsidR="00C45354">
        <w:rPr>
          <w:rFonts w:ascii="Arial" w:hAnsi="Arial" w:cs="Arial"/>
        </w:rPr>
        <w:t>The permuted TFR regressions are</w:t>
      </w:r>
      <w:r w:rsidR="004728C1">
        <w:rPr>
          <w:rFonts w:ascii="Arial" w:hAnsi="Arial" w:cs="Arial"/>
        </w:rPr>
        <w:t xml:space="preserve"> also</w:t>
      </w:r>
      <w:r w:rsidR="00C45354">
        <w:rPr>
          <w:rFonts w:ascii="Arial" w:hAnsi="Arial" w:cs="Arial"/>
        </w:rPr>
        <w:t xml:space="preserve"> parallelized </w:t>
      </w:r>
      <w:r w:rsidR="004728C1">
        <w:rPr>
          <w:rFonts w:ascii="Arial" w:hAnsi="Arial" w:cs="Arial"/>
        </w:rPr>
        <w:t xml:space="preserve">at the </w:t>
      </w:r>
      <w:r w:rsidR="004728C1" w:rsidRPr="004728C1">
        <w:rPr>
          <w:rFonts w:ascii="Arial" w:hAnsi="Arial" w:cs="Arial"/>
          <w:b/>
          <w:bCs/>
        </w:rPr>
        <w:t>pixel-level</w:t>
      </w:r>
      <w:r w:rsidR="00363963">
        <w:rPr>
          <w:rFonts w:ascii="Arial" w:hAnsi="Arial" w:cs="Arial"/>
        </w:rPr>
        <w:t>, whi</w:t>
      </w:r>
      <w:r w:rsidR="00AA0765">
        <w:rPr>
          <w:rFonts w:ascii="Arial" w:hAnsi="Arial" w:cs="Arial"/>
        </w:rPr>
        <w:t xml:space="preserve">le each permutation is performed </w:t>
      </w:r>
      <w:r w:rsidR="006A42C1">
        <w:rPr>
          <w:rFonts w:ascii="Arial" w:hAnsi="Arial" w:cs="Arial"/>
        </w:rPr>
        <w:t xml:space="preserve">sequentially. </w:t>
      </w:r>
      <w:r w:rsidR="00BE5425">
        <w:rPr>
          <w:rFonts w:ascii="Arial" w:hAnsi="Arial" w:cs="Arial"/>
        </w:rPr>
        <w:t xml:space="preserve">We tested many iterations of </w:t>
      </w:r>
      <w:r w:rsidR="008B4EE4">
        <w:rPr>
          <w:rFonts w:ascii="Arial" w:hAnsi="Arial" w:cs="Arial"/>
        </w:rPr>
        <w:t xml:space="preserve">these functions with different parallelization approaches and </w:t>
      </w:r>
      <w:r w:rsidR="00E01F12">
        <w:rPr>
          <w:rFonts w:ascii="Arial" w:hAnsi="Arial" w:cs="Arial"/>
        </w:rPr>
        <w:t>sequential</w:t>
      </w:r>
      <w:r w:rsidR="008F6C99">
        <w:rPr>
          <w:rFonts w:ascii="Arial" w:hAnsi="Arial" w:cs="Arial"/>
        </w:rPr>
        <w:t xml:space="preserve"> </w:t>
      </w:r>
      <w:r w:rsidR="00DC7AF5">
        <w:rPr>
          <w:rFonts w:ascii="Arial" w:hAnsi="Arial" w:cs="Arial"/>
        </w:rPr>
        <w:t xml:space="preserve">permutation-level </w:t>
      </w:r>
      <w:r w:rsidR="008F6C99">
        <w:rPr>
          <w:rFonts w:ascii="Arial" w:hAnsi="Arial" w:cs="Arial"/>
        </w:rPr>
        <w:t xml:space="preserve">computations with </w:t>
      </w:r>
      <w:r w:rsidR="00180DC5">
        <w:rPr>
          <w:rFonts w:ascii="Arial" w:hAnsi="Arial" w:cs="Arial"/>
        </w:rPr>
        <w:t xml:space="preserve">pixel-level parallelization within </w:t>
      </w:r>
      <w:r w:rsidR="00226455">
        <w:rPr>
          <w:rFonts w:ascii="Arial" w:hAnsi="Arial" w:cs="Arial"/>
        </w:rPr>
        <w:t xml:space="preserve">each TFR regression </w:t>
      </w:r>
      <w:r w:rsidR="00C70A0C">
        <w:rPr>
          <w:rFonts w:ascii="Arial" w:hAnsi="Arial" w:cs="Arial"/>
        </w:rPr>
        <w:t>was</w:t>
      </w:r>
      <w:r w:rsidR="00AD1AD9">
        <w:rPr>
          <w:rFonts w:ascii="Arial" w:hAnsi="Arial" w:cs="Arial"/>
        </w:rPr>
        <w:t xml:space="preserve"> the fastest method. </w:t>
      </w:r>
    </w:p>
    <w:p w14:paraId="2B8421CA" w14:textId="77777777" w:rsidR="002620F5" w:rsidRPr="009E507D" w:rsidRDefault="002620F5" w:rsidP="002620F5">
      <w:pPr>
        <w:pStyle w:val="ListParagraph"/>
        <w:numPr>
          <w:ilvl w:val="0"/>
          <w:numId w:val="1"/>
        </w:numPr>
        <w:jc w:val="both"/>
        <w:rPr>
          <w:rFonts w:ascii="Arial" w:hAnsi="Arial" w:cs="Arial"/>
          <w:b/>
          <w:bCs/>
          <w:i/>
          <w:iCs/>
        </w:rPr>
      </w:pPr>
      <w:r w:rsidRPr="009E507D">
        <w:rPr>
          <w:rFonts w:ascii="Arial" w:hAnsi="Arial" w:cs="Arial"/>
          <w:b/>
          <w:bCs/>
          <w:i/>
          <w:iCs/>
        </w:rPr>
        <w:t xml:space="preserve">Determine cluster significance </w:t>
      </w:r>
    </w:p>
    <w:p w14:paraId="07111E2C" w14:textId="77777777" w:rsidR="002620F5" w:rsidRPr="00070A4F" w:rsidRDefault="002620F5" w:rsidP="002620F5">
      <w:pPr>
        <w:pStyle w:val="ListParagraph"/>
        <w:numPr>
          <w:ilvl w:val="1"/>
          <w:numId w:val="1"/>
        </w:numPr>
        <w:jc w:val="both"/>
        <w:rPr>
          <w:rFonts w:ascii="Arial" w:hAnsi="Arial" w:cs="Arial"/>
          <w:b/>
          <w:bCs/>
          <w:i/>
          <w:iCs/>
        </w:rPr>
      </w:pPr>
      <w:r w:rsidRPr="00D11244">
        <w:rPr>
          <w:rFonts w:ascii="Arial" w:hAnsi="Arial" w:cs="Arial"/>
          <w:b/>
          <w:bCs/>
        </w:rPr>
        <w:t>Compare true cluster statistic to null distribution to compute p-values:</w:t>
      </w:r>
      <w:r>
        <w:rPr>
          <w:rFonts w:ascii="Arial" w:hAnsi="Arial" w:cs="Arial"/>
          <w:b/>
          <w:bCs/>
          <w:i/>
          <w:iCs/>
        </w:rPr>
        <w:t xml:space="preserve"> </w:t>
      </w:r>
      <w:r w:rsidRPr="00D11244">
        <w:rPr>
          <w:rFonts w:ascii="Arial" w:hAnsi="Arial" w:cs="Arial"/>
        </w:rPr>
        <w:t>The proportion of cluster statistics in the null distribution falling above (or below) the true cluster statistic(s) determines the p-value associated with the cluster(s) identified in the true data</w:t>
      </w:r>
      <w:r>
        <w:rPr>
          <w:rFonts w:ascii="Arial" w:hAnsi="Arial" w:cs="Arial"/>
        </w:rPr>
        <w:t xml:space="preserve"> (</w:t>
      </w:r>
      <w:r w:rsidRPr="00346773">
        <w:rPr>
          <w:rFonts w:ascii="Arial" w:hAnsi="Arial" w:cs="Arial"/>
          <w:b/>
          <w:bCs/>
        </w:rPr>
        <w:t>Fig 2E</w:t>
      </w:r>
      <w:r>
        <w:rPr>
          <w:rFonts w:ascii="Arial" w:hAnsi="Arial" w:cs="Arial"/>
        </w:rPr>
        <w:t>)</w:t>
      </w:r>
      <w:r w:rsidRPr="00D11244">
        <w:rPr>
          <w:rFonts w:ascii="Arial" w:hAnsi="Arial" w:cs="Arial"/>
        </w:rPr>
        <w:t xml:space="preserve">. </w:t>
      </w:r>
    </w:p>
    <w:p w14:paraId="7B0DBD57" w14:textId="77777777" w:rsidR="002620F5" w:rsidRDefault="002620F5" w:rsidP="002620F5">
      <w:pPr>
        <w:jc w:val="both"/>
        <w:rPr>
          <w:rFonts w:ascii="Arial" w:hAnsi="Arial" w:cs="Arial"/>
          <w:b/>
          <w:bCs/>
          <w:i/>
          <w:iCs/>
        </w:rPr>
      </w:pPr>
    </w:p>
    <w:p w14:paraId="59259DD4" w14:textId="77777777" w:rsidR="002620F5" w:rsidRDefault="002620F5" w:rsidP="002620F5">
      <w:pPr>
        <w:jc w:val="both"/>
        <w:rPr>
          <w:rFonts w:ascii="Arial" w:hAnsi="Arial" w:cs="Arial"/>
          <w:b/>
          <w:bCs/>
          <w:i/>
          <w:iCs/>
        </w:rPr>
      </w:pPr>
      <w:r>
        <w:rPr>
          <w:rFonts w:ascii="Arial" w:hAnsi="Arial" w:cs="Arial"/>
          <w:b/>
          <w:bCs/>
          <w:i/>
          <w:iCs/>
          <w:noProof/>
        </w:rPr>
        <w:drawing>
          <wp:inline distT="0" distB="0" distL="0" distR="0" wp14:anchorId="2E3AF10A" wp14:editId="47B208AC">
            <wp:extent cx="6361545" cy="3816927"/>
            <wp:effectExtent l="0" t="0" r="1270" b="6350"/>
            <wp:docPr id="1745306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9223" name="Picture 1" descr="A screen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70698" cy="3822419"/>
                    </a:xfrm>
                    <a:prstGeom prst="rect">
                      <a:avLst/>
                    </a:prstGeom>
                  </pic:spPr>
                </pic:pic>
              </a:graphicData>
            </a:graphic>
          </wp:inline>
        </w:drawing>
      </w:r>
    </w:p>
    <w:p w14:paraId="7159952C" w14:textId="77777777" w:rsidR="002620F5" w:rsidRPr="00D97A82" w:rsidRDefault="002620F5" w:rsidP="002620F5">
      <w:pPr>
        <w:keepNext/>
        <w:jc w:val="both"/>
      </w:pPr>
    </w:p>
    <w:p w14:paraId="14BCB990" w14:textId="77777777" w:rsidR="002620F5" w:rsidRPr="002F0376" w:rsidRDefault="002620F5" w:rsidP="002620F5">
      <w:pPr>
        <w:pStyle w:val="Caption"/>
        <w:jc w:val="both"/>
        <w:rPr>
          <w:rFonts w:ascii="Arial" w:hAnsi="Arial" w:cs="Arial"/>
          <w:i w:val="0"/>
          <w:iCs w:val="0"/>
          <w:color w:val="000000" w:themeColor="text1"/>
          <w:sz w:val="22"/>
          <w:szCs w:val="22"/>
        </w:rPr>
      </w:pPr>
      <w:r w:rsidRPr="002F0376">
        <w:rPr>
          <w:rFonts w:ascii="Arial" w:hAnsi="Arial" w:cs="Arial"/>
          <w:b/>
          <w:bCs/>
          <w:i w:val="0"/>
          <w:iCs w:val="0"/>
          <w:color w:val="000000" w:themeColor="text1"/>
          <w:sz w:val="22"/>
          <w:szCs w:val="22"/>
        </w:rPr>
        <w:t xml:space="preserve">Fig  </w:t>
      </w:r>
      <w:r w:rsidRPr="002F0376">
        <w:rPr>
          <w:rFonts w:ascii="Arial" w:hAnsi="Arial" w:cs="Arial"/>
          <w:b/>
          <w:bCs/>
          <w:i w:val="0"/>
          <w:iCs w:val="0"/>
          <w:color w:val="000000" w:themeColor="text1"/>
          <w:sz w:val="22"/>
          <w:szCs w:val="22"/>
        </w:rPr>
        <w:fldChar w:fldCharType="begin"/>
      </w:r>
      <w:r w:rsidRPr="002F0376">
        <w:rPr>
          <w:rFonts w:ascii="Arial" w:hAnsi="Arial" w:cs="Arial"/>
          <w:b/>
          <w:bCs/>
          <w:i w:val="0"/>
          <w:iCs w:val="0"/>
          <w:color w:val="000000" w:themeColor="text1"/>
          <w:sz w:val="22"/>
          <w:szCs w:val="22"/>
        </w:rPr>
        <w:instrText xml:space="preserve"> SEQ Figure \* ARABIC </w:instrText>
      </w:r>
      <w:r w:rsidRPr="002F0376">
        <w:rPr>
          <w:rFonts w:ascii="Arial" w:hAnsi="Arial" w:cs="Arial"/>
          <w:b/>
          <w:bCs/>
          <w:i w:val="0"/>
          <w:iCs w:val="0"/>
          <w:color w:val="000000" w:themeColor="text1"/>
          <w:sz w:val="22"/>
          <w:szCs w:val="22"/>
        </w:rPr>
        <w:fldChar w:fldCharType="separate"/>
      </w:r>
      <w:r w:rsidRPr="002F0376">
        <w:rPr>
          <w:rFonts w:ascii="Arial" w:hAnsi="Arial" w:cs="Arial"/>
          <w:b/>
          <w:bCs/>
          <w:i w:val="0"/>
          <w:iCs w:val="0"/>
          <w:noProof/>
          <w:color w:val="000000" w:themeColor="text1"/>
          <w:sz w:val="22"/>
          <w:szCs w:val="22"/>
        </w:rPr>
        <w:t>2</w:t>
      </w:r>
      <w:r w:rsidRPr="002F0376">
        <w:rPr>
          <w:rFonts w:ascii="Arial" w:hAnsi="Arial" w:cs="Arial"/>
          <w:b/>
          <w:bCs/>
          <w:i w:val="0"/>
          <w:iCs w:val="0"/>
          <w:color w:val="000000" w:themeColor="text1"/>
          <w:sz w:val="22"/>
          <w:szCs w:val="22"/>
        </w:rPr>
        <w:fldChar w:fldCharType="end"/>
      </w:r>
      <w:r w:rsidRPr="002F0376">
        <w:rPr>
          <w:rFonts w:ascii="Arial" w:hAnsi="Arial" w:cs="Arial"/>
          <w:b/>
          <w:bCs/>
          <w:i w:val="0"/>
          <w:iCs w:val="0"/>
          <w:color w:val="000000" w:themeColor="text1"/>
          <w:sz w:val="22"/>
          <w:szCs w:val="22"/>
        </w:rPr>
        <w:t xml:space="preserve">. </w:t>
      </w:r>
      <w:proofErr w:type="spellStart"/>
      <w:r w:rsidRPr="002F0376">
        <w:rPr>
          <w:rFonts w:ascii="Arial" w:hAnsi="Arial" w:cs="Arial"/>
          <w:b/>
          <w:bCs/>
          <w:i w:val="0"/>
          <w:iCs w:val="0"/>
          <w:color w:val="000000" w:themeColor="text1"/>
          <w:sz w:val="22"/>
          <w:szCs w:val="22"/>
        </w:rPr>
        <w:t>NeuroCluster</w:t>
      </w:r>
      <w:proofErr w:type="spellEnd"/>
      <w:r w:rsidRPr="002F0376">
        <w:rPr>
          <w:rFonts w:ascii="Arial" w:hAnsi="Arial" w:cs="Arial"/>
          <w:b/>
          <w:bCs/>
          <w:i w:val="0"/>
          <w:iCs w:val="0"/>
          <w:color w:val="000000" w:themeColor="text1"/>
          <w:sz w:val="22"/>
          <w:szCs w:val="22"/>
        </w:rPr>
        <w:t xml:space="preserve"> methods. A. </w:t>
      </w:r>
      <m:oMath>
        <m:r>
          <w:rPr>
            <w:rFonts w:ascii="Cambria Math" w:hAnsi="Cambria Math" w:cs="Arial"/>
            <w:color w:val="000000" w:themeColor="text1"/>
            <w:sz w:val="22"/>
            <w:szCs w:val="22"/>
          </w:rPr>
          <m:t>β</m:t>
        </m:r>
      </m:oMath>
      <w:r w:rsidRPr="002F0376">
        <w:rPr>
          <w:rFonts w:ascii="Arial" w:hAnsi="Arial" w:cs="Arial"/>
          <w:i w:val="0"/>
          <w:iCs w:val="0"/>
          <w:color w:val="000000" w:themeColor="text1"/>
          <w:sz w:val="22"/>
          <w:szCs w:val="22"/>
        </w:rPr>
        <w:t xml:space="preserve"> coefficients for continuous predictor of interest (RPE) predicting power in given time-frequency pair (red outline = maximum positive cluster; blue outline = maximum negative cluster). </w:t>
      </w:r>
      <w:r w:rsidRPr="002F0376">
        <w:rPr>
          <w:rFonts w:ascii="Arial" w:hAnsi="Arial" w:cs="Arial"/>
          <w:b/>
          <w:bCs/>
          <w:i w:val="0"/>
          <w:iCs w:val="0"/>
          <w:color w:val="000000" w:themeColor="text1"/>
          <w:sz w:val="22"/>
          <w:szCs w:val="22"/>
        </w:rPr>
        <w:t xml:space="preserve">B. </w:t>
      </w:r>
      <w:r w:rsidRPr="002F0376">
        <w:rPr>
          <w:rFonts w:ascii="Arial" w:hAnsi="Arial" w:cs="Arial"/>
          <w:i w:val="0"/>
          <w:iCs w:val="0"/>
          <w:color w:val="000000" w:themeColor="text1"/>
          <w:sz w:val="22"/>
          <w:szCs w:val="22"/>
        </w:rPr>
        <w:t xml:space="preserve">T-statistics corresponding with </w:t>
      </w:r>
      <m:oMath>
        <m:r>
          <w:rPr>
            <w:rFonts w:ascii="Cambria Math" w:hAnsi="Cambria Math" w:cs="Arial"/>
            <w:color w:val="000000" w:themeColor="text1"/>
            <w:sz w:val="22"/>
            <w:szCs w:val="22"/>
          </w:rPr>
          <m:t>β</m:t>
        </m:r>
      </m:oMath>
      <w:r w:rsidRPr="002F0376">
        <w:rPr>
          <w:rFonts w:ascii="Arial" w:hAnsi="Arial" w:cs="Arial"/>
          <w:i w:val="0"/>
          <w:iCs w:val="0"/>
          <w:color w:val="000000" w:themeColor="text1"/>
          <w:sz w:val="22"/>
          <w:szCs w:val="22"/>
          <w:vertAlign w:val="subscript"/>
        </w:rPr>
        <w:t>RPE</w:t>
      </w:r>
      <w:r w:rsidRPr="002F0376">
        <w:rPr>
          <w:rFonts w:ascii="Arial" w:hAnsi="Arial" w:cs="Arial"/>
          <w:i w:val="0"/>
          <w:iCs w:val="0"/>
          <w:color w:val="000000" w:themeColor="text1"/>
          <w:sz w:val="22"/>
          <w:szCs w:val="22"/>
        </w:rPr>
        <w:t xml:space="preserve"> coefficients. C. Clusters as determined using t-critical threshold. </w:t>
      </w:r>
      <w:r w:rsidRPr="002F0376">
        <w:rPr>
          <w:rFonts w:ascii="Arial" w:hAnsi="Arial" w:cs="Arial"/>
          <w:b/>
          <w:bCs/>
          <w:i w:val="0"/>
          <w:iCs w:val="0"/>
          <w:color w:val="000000" w:themeColor="text1"/>
          <w:sz w:val="22"/>
          <w:szCs w:val="22"/>
        </w:rPr>
        <w:t xml:space="preserve">D. </w:t>
      </w:r>
      <w:r w:rsidRPr="002F0376">
        <w:rPr>
          <w:rFonts w:ascii="Arial" w:hAnsi="Arial" w:cs="Arial"/>
          <w:i w:val="0"/>
          <w:iCs w:val="0"/>
          <w:color w:val="000000" w:themeColor="text1"/>
          <w:sz w:val="22"/>
          <w:szCs w:val="22"/>
        </w:rPr>
        <w:t xml:space="preserve">Maximum positive and negative clusters determined by summing t-statistics in identified clusters. </w:t>
      </w:r>
      <w:r w:rsidRPr="002F0376">
        <w:rPr>
          <w:rFonts w:ascii="Arial" w:hAnsi="Arial" w:cs="Arial"/>
          <w:b/>
          <w:bCs/>
          <w:i w:val="0"/>
          <w:iCs w:val="0"/>
          <w:color w:val="000000" w:themeColor="text1"/>
          <w:sz w:val="22"/>
          <w:szCs w:val="22"/>
        </w:rPr>
        <w:t xml:space="preserve">E. </w:t>
      </w:r>
      <w:r w:rsidRPr="002F0376">
        <w:rPr>
          <w:rFonts w:ascii="Arial" w:hAnsi="Arial" w:cs="Arial"/>
          <w:i w:val="0"/>
          <w:iCs w:val="0"/>
          <w:color w:val="000000" w:themeColor="text1"/>
          <w:sz w:val="22"/>
          <w:szCs w:val="22"/>
        </w:rPr>
        <w:t>Null distribution of cluster statistics generated by permuting dataset for predictor of interest (100 permutations; red dashed line = true cluster statistic).</w:t>
      </w:r>
      <w:r w:rsidRPr="002F0376">
        <w:rPr>
          <w:rFonts w:ascii="Arial" w:hAnsi="Arial" w:cs="Arial"/>
          <w:b/>
          <w:bCs/>
          <w:i w:val="0"/>
          <w:iCs w:val="0"/>
          <w:color w:val="000000" w:themeColor="text1"/>
          <w:sz w:val="22"/>
          <w:szCs w:val="22"/>
        </w:rPr>
        <w:t xml:space="preserve"> </w:t>
      </w:r>
    </w:p>
    <w:p w14:paraId="7B1DADFF" w14:textId="77777777" w:rsidR="00603998" w:rsidRDefault="00603998">
      <w:pPr>
        <w:rPr>
          <w:rFonts w:ascii="Arial" w:hAnsi="Arial" w:cs="Arial"/>
          <w:b/>
          <w:bCs/>
        </w:rPr>
      </w:pPr>
    </w:p>
    <w:p w14:paraId="3CA90FB1" w14:textId="77777777" w:rsidR="00603998" w:rsidRDefault="00603998" w:rsidP="00603998">
      <w:pPr>
        <w:jc w:val="both"/>
        <w:rPr>
          <w:rFonts w:ascii="Arial" w:hAnsi="Arial" w:cs="Arial"/>
          <w:b/>
          <w:bCs/>
        </w:rPr>
      </w:pPr>
    </w:p>
    <w:p w14:paraId="63A86C49" w14:textId="2799BBFB" w:rsidR="00147DC4" w:rsidRPr="005F761A" w:rsidRDefault="00147DC4">
      <w:pPr>
        <w:rPr>
          <w:rFonts w:ascii="Arial" w:hAnsi="Arial" w:cs="Arial"/>
          <w:b/>
          <w:bCs/>
        </w:rPr>
      </w:pPr>
    </w:p>
    <w:sectPr w:rsidR="00147DC4" w:rsidRPr="005F761A" w:rsidSect="000D607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ink, Alexandra (Student)" w:date="2024-09-03T17:39:00Z" w:initials="AF">
    <w:p w14:paraId="577D3A5A" w14:textId="77777777" w:rsidR="005E5AE2" w:rsidRDefault="005E5AE2" w:rsidP="005E5AE2">
      <w:r>
        <w:rPr>
          <w:rStyle w:val="CommentReference"/>
        </w:rPr>
        <w:annotationRef/>
      </w:r>
      <w:r>
        <w:rPr>
          <w:color w:val="000000"/>
          <w:sz w:val="20"/>
          <w:szCs w:val="20"/>
        </w:rPr>
        <w:t>Shorten title</w:t>
      </w:r>
    </w:p>
  </w:comment>
  <w:comment w:id="1" w:author="Maher, Christina (Student)" w:date="2024-08-15T15:26:00Z" w:initials="CM">
    <w:p w14:paraId="2E8ECF57" w14:textId="058B87CB" w:rsidR="002620F5" w:rsidRDefault="002620F5" w:rsidP="002620F5">
      <w:r>
        <w:rPr>
          <w:rStyle w:val="CommentReference"/>
        </w:rPr>
        <w:annotationRef/>
      </w:r>
      <w:r>
        <w:rPr>
          <w:color w:val="000000"/>
          <w:sz w:val="20"/>
          <w:szCs w:val="20"/>
        </w:rPr>
        <w:t>Figure 3 — @Alie reference your t-threshold plot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7D3A5A" w15:done="0"/>
  <w15:commentEx w15:paraId="2E8ECF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39708B" w16cex:dateUtc="2024-09-03T21:39:00Z"/>
  <w16cex:commentExtensible w16cex:durableId="1E56FBD6" w16cex:dateUtc="2024-08-15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7D3A5A" w16cid:durableId="1039708B"/>
  <w16cid:commentId w16cid:paraId="2E8ECF57" w16cid:durableId="1E56FB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048E0"/>
    <w:multiLevelType w:val="hybridMultilevel"/>
    <w:tmpl w:val="BD96B5A2"/>
    <w:lvl w:ilvl="0" w:tplc="03981F3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12973"/>
    <w:multiLevelType w:val="hybridMultilevel"/>
    <w:tmpl w:val="E7B83672"/>
    <w:lvl w:ilvl="0" w:tplc="381601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62E02"/>
    <w:multiLevelType w:val="hybridMultilevel"/>
    <w:tmpl w:val="B9824936"/>
    <w:lvl w:ilvl="0" w:tplc="318AD44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2F4AF28">
      <w:numFmt w:val="bullet"/>
      <w:lvlText w:val=""/>
      <w:lvlJc w:val="left"/>
      <w:pPr>
        <w:ind w:left="2880" w:hanging="360"/>
      </w:pPr>
      <w:rPr>
        <w:rFonts w:ascii="Symbol" w:eastAsiaTheme="minorHAnsi" w:hAnsi="Symbo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1816EE"/>
    <w:multiLevelType w:val="hybridMultilevel"/>
    <w:tmpl w:val="50D6B502"/>
    <w:lvl w:ilvl="0" w:tplc="0409000F">
      <w:start w:val="1"/>
      <w:numFmt w:val="decimal"/>
      <w:lvlText w:val="%1."/>
      <w:lvlJc w:val="left"/>
      <w:pPr>
        <w:ind w:left="720" w:hanging="360"/>
      </w:pPr>
      <w:rPr>
        <w:rFonts w:hint="default"/>
      </w:rPr>
    </w:lvl>
    <w:lvl w:ilvl="1" w:tplc="8B00EFFC">
      <w:start w:val="1"/>
      <w:numFmt w:val="upperLetter"/>
      <w:lvlText w:val="%2."/>
      <w:lvlJc w:val="left"/>
      <w:pPr>
        <w:ind w:left="1440" w:hanging="360"/>
      </w:pPr>
      <w:rPr>
        <w:rFonts w:ascii="Arial" w:eastAsiaTheme="minorHAnsi"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0148D7"/>
    <w:multiLevelType w:val="hybridMultilevel"/>
    <w:tmpl w:val="ED544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7634275">
    <w:abstractNumId w:val="3"/>
  </w:num>
  <w:num w:numId="2" w16cid:durableId="1803765050">
    <w:abstractNumId w:val="0"/>
  </w:num>
  <w:num w:numId="3" w16cid:durableId="1375958044">
    <w:abstractNumId w:val="2"/>
  </w:num>
  <w:num w:numId="4" w16cid:durableId="1044063227">
    <w:abstractNumId w:val="1"/>
  </w:num>
  <w:num w:numId="5" w16cid:durableId="187645499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ink, Alexandra (Student)">
    <w15:presenceInfo w15:providerId="AD" w15:userId="S::alexandra.fink@icahn.mssm.edu::40be0b06-a391-4fb3-9735-0b7bcb99c9c1"/>
  </w15:person>
  <w15:person w15:author="Maher, Christina (Student)">
    <w15:presenceInfo w15:providerId="AD" w15:userId="S::christina.maher@icahn.mssm.edu::147bd9b7-242d-4b79-aee8-adcac4086c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3F"/>
    <w:rsid w:val="00002729"/>
    <w:rsid w:val="000042F8"/>
    <w:rsid w:val="00004A02"/>
    <w:rsid w:val="00004BF4"/>
    <w:rsid w:val="000056C0"/>
    <w:rsid w:val="00005F3F"/>
    <w:rsid w:val="00007CE1"/>
    <w:rsid w:val="0001039A"/>
    <w:rsid w:val="00010921"/>
    <w:rsid w:val="00012D55"/>
    <w:rsid w:val="00013796"/>
    <w:rsid w:val="000145C3"/>
    <w:rsid w:val="0001660B"/>
    <w:rsid w:val="00016E7C"/>
    <w:rsid w:val="00017526"/>
    <w:rsid w:val="00020609"/>
    <w:rsid w:val="00022FED"/>
    <w:rsid w:val="0002313F"/>
    <w:rsid w:val="00023468"/>
    <w:rsid w:val="000234FE"/>
    <w:rsid w:val="00025C3A"/>
    <w:rsid w:val="00026000"/>
    <w:rsid w:val="000269C6"/>
    <w:rsid w:val="00026AC6"/>
    <w:rsid w:val="00026EED"/>
    <w:rsid w:val="00027EAE"/>
    <w:rsid w:val="0003028E"/>
    <w:rsid w:val="0003042C"/>
    <w:rsid w:val="000311DA"/>
    <w:rsid w:val="00032119"/>
    <w:rsid w:val="00032544"/>
    <w:rsid w:val="00033BAD"/>
    <w:rsid w:val="00033C67"/>
    <w:rsid w:val="000423DB"/>
    <w:rsid w:val="00045672"/>
    <w:rsid w:val="0004658A"/>
    <w:rsid w:val="0004762C"/>
    <w:rsid w:val="00047A65"/>
    <w:rsid w:val="00047E7B"/>
    <w:rsid w:val="00050575"/>
    <w:rsid w:val="00051D34"/>
    <w:rsid w:val="0005296B"/>
    <w:rsid w:val="00052C68"/>
    <w:rsid w:val="0005503D"/>
    <w:rsid w:val="00056A28"/>
    <w:rsid w:val="00057221"/>
    <w:rsid w:val="000578C5"/>
    <w:rsid w:val="000579EA"/>
    <w:rsid w:val="00062094"/>
    <w:rsid w:val="00064227"/>
    <w:rsid w:val="00064850"/>
    <w:rsid w:val="00066CD6"/>
    <w:rsid w:val="00067DD7"/>
    <w:rsid w:val="00067FF9"/>
    <w:rsid w:val="000728A2"/>
    <w:rsid w:val="00073AB3"/>
    <w:rsid w:val="00073F62"/>
    <w:rsid w:val="00074376"/>
    <w:rsid w:val="000751C3"/>
    <w:rsid w:val="000752AA"/>
    <w:rsid w:val="00075AC0"/>
    <w:rsid w:val="00077ADF"/>
    <w:rsid w:val="00080424"/>
    <w:rsid w:val="00080D47"/>
    <w:rsid w:val="00080F88"/>
    <w:rsid w:val="00082AA5"/>
    <w:rsid w:val="00082D1F"/>
    <w:rsid w:val="000838CB"/>
    <w:rsid w:val="000838CC"/>
    <w:rsid w:val="00084909"/>
    <w:rsid w:val="00085184"/>
    <w:rsid w:val="00085DEA"/>
    <w:rsid w:val="00086035"/>
    <w:rsid w:val="0008758E"/>
    <w:rsid w:val="00087E45"/>
    <w:rsid w:val="000908E0"/>
    <w:rsid w:val="00090CE2"/>
    <w:rsid w:val="0009146C"/>
    <w:rsid w:val="00091C87"/>
    <w:rsid w:val="00092287"/>
    <w:rsid w:val="00092730"/>
    <w:rsid w:val="000933E0"/>
    <w:rsid w:val="000936CD"/>
    <w:rsid w:val="000941C5"/>
    <w:rsid w:val="000A07A1"/>
    <w:rsid w:val="000A1127"/>
    <w:rsid w:val="000A16AC"/>
    <w:rsid w:val="000A200F"/>
    <w:rsid w:val="000A2B45"/>
    <w:rsid w:val="000A3319"/>
    <w:rsid w:val="000A37B9"/>
    <w:rsid w:val="000A57CC"/>
    <w:rsid w:val="000A61B2"/>
    <w:rsid w:val="000A7E2F"/>
    <w:rsid w:val="000B09E7"/>
    <w:rsid w:val="000B1D1F"/>
    <w:rsid w:val="000B1E43"/>
    <w:rsid w:val="000B2131"/>
    <w:rsid w:val="000B2430"/>
    <w:rsid w:val="000B26D5"/>
    <w:rsid w:val="000B4BB0"/>
    <w:rsid w:val="000B5F96"/>
    <w:rsid w:val="000B6012"/>
    <w:rsid w:val="000B66A3"/>
    <w:rsid w:val="000B6BB1"/>
    <w:rsid w:val="000B6C69"/>
    <w:rsid w:val="000B789A"/>
    <w:rsid w:val="000C0466"/>
    <w:rsid w:val="000C046A"/>
    <w:rsid w:val="000C1193"/>
    <w:rsid w:val="000C20B7"/>
    <w:rsid w:val="000C272E"/>
    <w:rsid w:val="000C2A78"/>
    <w:rsid w:val="000C3FF3"/>
    <w:rsid w:val="000C4417"/>
    <w:rsid w:val="000C4AA0"/>
    <w:rsid w:val="000C4E68"/>
    <w:rsid w:val="000C7C18"/>
    <w:rsid w:val="000D0454"/>
    <w:rsid w:val="000D3781"/>
    <w:rsid w:val="000D37B7"/>
    <w:rsid w:val="000D509C"/>
    <w:rsid w:val="000D56C8"/>
    <w:rsid w:val="000D5A23"/>
    <w:rsid w:val="000D607B"/>
    <w:rsid w:val="000D65D1"/>
    <w:rsid w:val="000D69BE"/>
    <w:rsid w:val="000D754F"/>
    <w:rsid w:val="000E0FEB"/>
    <w:rsid w:val="000E1651"/>
    <w:rsid w:val="000E29BD"/>
    <w:rsid w:val="000E2CDE"/>
    <w:rsid w:val="000E2CFE"/>
    <w:rsid w:val="000E4893"/>
    <w:rsid w:val="000E55EF"/>
    <w:rsid w:val="000E5957"/>
    <w:rsid w:val="000E623E"/>
    <w:rsid w:val="000E64E0"/>
    <w:rsid w:val="000E6735"/>
    <w:rsid w:val="000E6960"/>
    <w:rsid w:val="000E7F3D"/>
    <w:rsid w:val="000F0098"/>
    <w:rsid w:val="000F0B28"/>
    <w:rsid w:val="000F3970"/>
    <w:rsid w:val="000F6946"/>
    <w:rsid w:val="000F7FEC"/>
    <w:rsid w:val="0010027B"/>
    <w:rsid w:val="00101E0C"/>
    <w:rsid w:val="00102C49"/>
    <w:rsid w:val="0010329F"/>
    <w:rsid w:val="00105AC9"/>
    <w:rsid w:val="0010688C"/>
    <w:rsid w:val="00107E02"/>
    <w:rsid w:val="00112F23"/>
    <w:rsid w:val="00113D3A"/>
    <w:rsid w:val="001151FD"/>
    <w:rsid w:val="00115B61"/>
    <w:rsid w:val="00116593"/>
    <w:rsid w:val="001172BE"/>
    <w:rsid w:val="001176A3"/>
    <w:rsid w:val="00117FC3"/>
    <w:rsid w:val="0012050D"/>
    <w:rsid w:val="00121168"/>
    <w:rsid w:val="0012190A"/>
    <w:rsid w:val="001221F9"/>
    <w:rsid w:val="0012302C"/>
    <w:rsid w:val="001258FB"/>
    <w:rsid w:val="00125B16"/>
    <w:rsid w:val="00125C13"/>
    <w:rsid w:val="0012720A"/>
    <w:rsid w:val="00131C3C"/>
    <w:rsid w:val="00132C44"/>
    <w:rsid w:val="0013483C"/>
    <w:rsid w:val="001351FC"/>
    <w:rsid w:val="001357E2"/>
    <w:rsid w:val="001359EE"/>
    <w:rsid w:val="00135FD2"/>
    <w:rsid w:val="001376C8"/>
    <w:rsid w:val="001377A8"/>
    <w:rsid w:val="001377EF"/>
    <w:rsid w:val="00140BEA"/>
    <w:rsid w:val="00142795"/>
    <w:rsid w:val="00143AD8"/>
    <w:rsid w:val="00144886"/>
    <w:rsid w:val="00144DF9"/>
    <w:rsid w:val="001462E4"/>
    <w:rsid w:val="00147C2A"/>
    <w:rsid w:val="00147DC4"/>
    <w:rsid w:val="001512C4"/>
    <w:rsid w:val="00153AA9"/>
    <w:rsid w:val="00153F1D"/>
    <w:rsid w:val="00153F31"/>
    <w:rsid w:val="001544F4"/>
    <w:rsid w:val="00154C35"/>
    <w:rsid w:val="00155389"/>
    <w:rsid w:val="00156E7F"/>
    <w:rsid w:val="001570A7"/>
    <w:rsid w:val="001577C4"/>
    <w:rsid w:val="00157800"/>
    <w:rsid w:val="00157FDC"/>
    <w:rsid w:val="001612CD"/>
    <w:rsid w:val="00161417"/>
    <w:rsid w:val="001623DB"/>
    <w:rsid w:val="00162515"/>
    <w:rsid w:val="001634D3"/>
    <w:rsid w:val="0016401A"/>
    <w:rsid w:val="001658F2"/>
    <w:rsid w:val="00165C3F"/>
    <w:rsid w:val="00167184"/>
    <w:rsid w:val="0017000E"/>
    <w:rsid w:val="0017046C"/>
    <w:rsid w:val="00170524"/>
    <w:rsid w:val="00170EE9"/>
    <w:rsid w:val="00172EC3"/>
    <w:rsid w:val="001730D2"/>
    <w:rsid w:val="001734F6"/>
    <w:rsid w:val="00173D67"/>
    <w:rsid w:val="00174984"/>
    <w:rsid w:val="00175B35"/>
    <w:rsid w:val="0017623E"/>
    <w:rsid w:val="00180457"/>
    <w:rsid w:val="001806A4"/>
    <w:rsid w:val="00180C2C"/>
    <w:rsid w:val="00180C9C"/>
    <w:rsid w:val="00180DC5"/>
    <w:rsid w:val="00180E3A"/>
    <w:rsid w:val="00181729"/>
    <w:rsid w:val="001820DB"/>
    <w:rsid w:val="00182263"/>
    <w:rsid w:val="001826D9"/>
    <w:rsid w:val="00183522"/>
    <w:rsid w:val="00183A3A"/>
    <w:rsid w:val="00185C03"/>
    <w:rsid w:val="00190789"/>
    <w:rsid w:val="00190A11"/>
    <w:rsid w:val="001925B4"/>
    <w:rsid w:val="00193E61"/>
    <w:rsid w:val="001946BC"/>
    <w:rsid w:val="001965B6"/>
    <w:rsid w:val="0019731D"/>
    <w:rsid w:val="00197EC5"/>
    <w:rsid w:val="001A072F"/>
    <w:rsid w:val="001A0AD6"/>
    <w:rsid w:val="001A0F59"/>
    <w:rsid w:val="001A3C23"/>
    <w:rsid w:val="001A5B01"/>
    <w:rsid w:val="001A5C62"/>
    <w:rsid w:val="001A605A"/>
    <w:rsid w:val="001A6177"/>
    <w:rsid w:val="001A6CBD"/>
    <w:rsid w:val="001A6F99"/>
    <w:rsid w:val="001A785C"/>
    <w:rsid w:val="001B069D"/>
    <w:rsid w:val="001B0AF3"/>
    <w:rsid w:val="001B0D24"/>
    <w:rsid w:val="001B1A0B"/>
    <w:rsid w:val="001B3D79"/>
    <w:rsid w:val="001B47E1"/>
    <w:rsid w:val="001B55F0"/>
    <w:rsid w:val="001B560A"/>
    <w:rsid w:val="001B6338"/>
    <w:rsid w:val="001B6A31"/>
    <w:rsid w:val="001B7F5A"/>
    <w:rsid w:val="001C193E"/>
    <w:rsid w:val="001C1CF1"/>
    <w:rsid w:val="001C1FE1"/>
    <w:rsid w:val="001C3291"/>
    <w:rsid w:val="001C462B"/>
    <w:rsid w:val="001C464E"/>
    <w:rsid w:val="001C5A99"/>
    <w:rsid w:val="001C5F5B"/>
    <w:rsid w:val="001C7A22"/>
    <w:rsid w:val="001D00FE"/>
    <w:rsid w:val="001D0AB7"/>
    <w:rsid w:val="001D231A"/>
    <w:rsid w:val="001D232D"/>
    <w:rsid w:val="001D419D"/>
    <w:rsid w:val="001D4E37"/>
    <w:rsid w:val="001D7199"/>
    <w:rsid w:val="001D75D0"/>
    <w:rsid w:val="001D799E"/>
    <w:rsid w:val="001D7F8D"/>
    <w:rsid w:val="001E56B3"/>
    <w:rsid w:val="001E6030"/>
    <w:rsid w:val="001F0B34"/>
    <w:rsid w:val="001F18A1"/>
    <w:rsid w:val="001F2940"/>
    <w:rsid w:val="001F35F3"/>
    <w:rsid w:val="00200361"/>
    <w:rsid w:val="00201791"/>
    <w:rsid w:val="00204852"/>
    <w:rsid w:val="00204942"/>
    <w:rsid w:val="0021114A"/>
    <w:rsid w:val="00212EFD"/>
    <w:rsid w:val="00214D83"/>
    <w:rsid w:val="00216121"/>
    <w:rsid w:val="00224BCF"/>
    <w:rsid w:val="00226455"/>
    <w:rsid w:val="002273B0"/>
    <w:rsid w:val="00227459"/>
    <w:rsid w:val="002276BA"/>
    <w:rsid w:val="002303D5"/>
    <w:rsid w:val="0023139D"/>
    <w:rsid w:val="002345BA"/>
    <w:rsid w:val="00236024"/>
    <w:rsid w:val="00240B4C"/>
    <w:rsid w:val="00241CEE"/>
    <w:rsid w:val="00242F86"/>
    <w:rsid w:val="002433FD"/>
    <w:rsid w:val="00243DF8"/>
    <w:rsid w:val="00245168"/>
    <w:rsid w:val="00246560"/>
    <w:rsid w:val="00246945"/>
    <w:rsid w:val="00247C4B"/>
    <w:rsid w:val="00247CB9"/>
    <w:rsid w:val="00250539"/>
    <w:rsid w:val="002529D0"/>
    <w:rsid w:val="002544A4"/>
    <w:rsid w:val="00255EDF"/>
    <w:rsid w:val="0025623A"/>
    <w:rsid w:val="002570B7"/>
    <w:rsid w:val="002576E0"/>
    <w:rsid w:val="00260441"/>
    <w:rsid w:val="0026088A"/>
    <w:rsid w:val="00260AE3"/>
    <w:rsid w:val="002620F5"/>
    <w:rsid w:val="00262B57"/>
    <w:rsid w:val="00263D25"/>
    <w:rsid w:val="0026467F"/>
    <w:rsid w:val="002646E0"/>
    <w:rsid w:val="00264992"/>
    <w:rsid w:val="0026748C"/>
    <w:rsid w:val="0026785C"/>
    <w:rsid w:val="0027160C"/>
    <w:rsid w:val="00271E82"/>
    <w:rsid w:val="002744F7"/>
    <w:rsid w:val="00274D0A"/>
    <w:rsid w:val="00275980"/>
    <w:rsid w:val="00275B69"/>
    <w:rsid w:val="002760F6"/>
    <w:rsid w:val="002762D5"/>
    <w:rsid w:val="002822E6"/>
    <w:rsid w:val="002847A2"/>
    <w:rsid w:val="002847C7"/>
    <w:rsid w:val="00284E48"/>
    <w:rsid w:val="00286FDC"/>
    <w:rsid w:val="00287002"/>
    <w:rsid w:val="00287710"/>
    <w:rsid w:val="00287F0B"/>
    <w:rsid w:val="00287F99"/>
    <w:rsid w:val="00293254"/>
    <w:rsid w:val="002935D7"/>
    <w:rsid w:val="002941CB"/>
    <w:rsid w:val="002947D2"/>
    <w:rsid w:val="00294886"/>
    <w:rsid w:val="00294B03"/>
    <w:rsid w:val="002966C3"/>
    <w:rsid w:val="00296770"/>
    <w:rsid w:val="002A01D9"/>
    <w:rsid w:val="002A0786"/>
    <w:rsid w:val="002A129F"/>
    <w:rsid w:val="002A234E"/>
    <w:rsid w:val="002A2603"/>
    <w:rsid w:val="002A2D8A"/>
    <w:rsid w:val="002A31AD"/>
    <w:rsid w:val="002A5543"/>
    <w:rsid w:val="002B0818"/>
    <w:rsid w:val="002B0E52"/>
    <w:rsid w:val="002B2332"/>
    <w:rsid w:val="002B2FCE"/>
    <w:rsid w:val="002B5D96"/>
    <w:rsid w:val="002B6D29"/>
    <w:rsid w:val="002B76AD"/>
    <w:rsid w:val="002B7C86"/>
    <w:rsid w:val="002B7DAF"/>
    <w:rsid w:val="002C00CB"/>
    <w:rsid w:val="002C092C"/>
    <w:rsid w:val="002C1186"/>
    <w:rsid w:val="002C3909"/>
    <w:rsid w:val="002C3E17"/>
    <w:rsid w:val="002C4CBE"/>
    <w:rsid w:val="002C5F6D"/>
    <w:rsid w:val="002C6390"/>
    <w:rsid w:val="002C6B0D"/>
    <w:rsid w:val="002C790A"/>
    <w:rsid w:val="002D0600"/>
    <w:rsid w:val="002D1879"/>
    <w:rsid w:val="002D18EF"/>
    <w:rsid w:val="002D37BC"/>
    <w:rsid w:val="002D384F"/>
    <w:rsid w:val="002D3BFC"/>
    <w:rsid w:val="002D42D4"/>
    <w:rsid w:val="002D4829"/>
    <w:rsid w:val="002D5239"/>
    <w:rsid w:val="002D7C00"/>
    <w:rsid w:val="002E2139"/>
    <w:rsid w:val="002E2414"/>
    <w:rsid w:val="002E26DC"/>
    <w:rsid w:val="002E27E0"/>
    <w:rsid w:val="002E2B16"/>
    <w:rsid w:val="002E3717"/>
    <w:rsid w:val="002E4E5E"/>
    <w:rsid w:val="002E6056"/>
    <w:rsid w:val="002E7BF2"/>
    <w:rsid w:val="002E7C35"/>
    <w:rsid w:val="002F0148"/>
    <w:rsid w:val="002F0376"/>
    <w:rsid w:val="002F047F"/>
    <w:rsid w:val="002F1371"/>
    <w:rsid w:val="002F1B9B"/>
    <w:rsid w:val="002F3D5F"/>
    <w:rsid w:val="002F4758"/>
    <w:rsid w:val="002F499C"/>
    <w:rsid w:val="002F4B93"/>
    <w:rsid w:val="002F51F5"/>
    <w:rsid w:val="002F651F"/>
    <w:rsid w:val="00301DD8"/>
    <w:rsid w:val="003059B9"/>
    <w:rsid w:val="00305F9D"/>
    <w:rsid w:val="003063E5"/>
    <w:rsid w:val="00306881"/>
    <w:rsid w:val="00306D15"/>
    <w:rsid w:val="00306F55"/>
    <w:rsid w:val="003071EE"/>
    <w:rsid w:val="00307518"/>
    <w:rsid w:val="00307CAB"/>
    <w:rsid w:val="003129E2"/>
    <w:rsid w:val="003130FD"/>
    <w:rsid w:val="00314691"/>
    <w:rsid w:val="00314C30"/>
    <w:rsid w:val="00314DCD"/>
    <w:rsid w:val="00314FDD"/>
    <w:rsid w:val="00315D78"/>
    <w:rsid w:val="00316073"/>
    <w:rsid w:val="00317AB6"/>
    <w:rsid w:val="003206B1"/>
    <w:rsid w:val="0032151C"/>
    <w:rsid w:val="00322B29"/>
    <w:rsid w:val="003243F8"/>
    <w:rsid w:val="00324EB1"/>
    <w:rsid w:val="00326644"/>
    <w:rsid w:val="00326A4E"/>
    <w:rsid w:val="00326DB6"/>
    <w:rsid w:val="003333D5"/>
    <w:rsid w:val="003335C0"/>
    <w:rsid w:val="00333BF7"/>
    <w:rsid w:val="00334254"/>
    <w:rsid w:val="0033540C"/>
    <w:rsid w:val="003366B0"/>
    <w:rsid w:val="00337763"/>
    <w:rsid w:val="00340B8A"/>
    <w:rsid w:val="003430F7"/>
    <w:rsid w:val="0034578A"/>
    <w:rsid w:val="003458E4"/>
    <w:rsid w:val="0034689C"/>
    <w:rsid w:val="003505D2"/>
    <w:rsid w:val="00350759"/>
    <w:rsid w:val="0035222B"/>
    <w:rsid w:val="003525D5"/>
    <w:rsid w:val="00352BFE"/>
    <w:rsid w:val="00353889"/>
    <w:rsid w:val="00355979"/>
    <w:rsid w:val="003563B6"/>
    <w:rsid w:val="00360679"/>
    <w:rsid w:val="00361297"/>
    <w:rsid w:val="00361C64"/>
    <w:rsid w:val="00362E77"/>
    <w:rsid w:val="00363963"/>
    <w:rsid w:val="00364642"/>
    <w:rsid w:val="0036620D"/>
    <w:rsid w:val="00366614"/>
    <w:rsid w:val="00366BBA"/>
    <w:rsid w:val="0036718B"/>
    <w:rsid w:val="00370297"/>
    <w:rsid w:val="00370906"/>
    <w:rsid w:val="003717D7"/>
    <w:rsid w:val="00372C39"/>
    <w:rsid w:val="00372F82"/>
    <w:rsid w:val="00373CC0"/>
    <w:rsid w:val="0037487C"/>
    <w:rsid w:val="003756FE"/>
    <w:rsid w:val="0037615A"/>
    <w:rsid w:val="00376337"/>
    <w:rsid w:val="00376A56"/>
    <w:rsid w:val="00377D71"/>
    <w:rsid w:val="00377EDB"/>
    <w:rsid w:val="003812AF"/>
    <w:rsid w:val="003830D5"/>
    <w:rsid w:val="00384298"/>
    <w:rsid w:val="00384F53"/>
    <w:rsid w:val="00385A6A"/>
    <w:rsid w:val="003866B8"/>
    <w:rsid w:val="0038688E"/>
    <w:rsid w:val="003872D7"/>
    <w:rsid w:val="00387FCA"/>
    <w:rsid w:val="003900CD"/>
    <w:rsid w:val="0039071B"/>
    <w:rsid w:val="0039143C"/>
    <w:rsid w:val="00391750"/>
    <w:rsid w:val="00391A88"/>
    <w:rsid w:val="00393289"/>
    <w:rsid w:val="00395A19"/>
    <w:rsid w:val="003967A0"/>
    <w:rsid w:val="003A19E9"/>
    <w:rsid w:val="003A1F3F"/>
    <w:rsid w:val="003A2219"/>
    <w:rsid w:val="003A2CCF"/>
    <w:rsid w:val="003A3546"/>
    <w:rsid w:val="003A474D"/>
    <w:rsid w:val="003A675C"/>
    <w:rsid w:val="003A7007"/>
    <w:rsid w:val="003A77FE"/>
    <w:rsid w:val="003A7DF8"/>
    <w:rsid w:val="003A7F56"/>
    <w:rsid w:val="003B0823"/>
    <w:rsid w:val="003B0860"/>
    <w:rsid w:val="003B3082"/>
    <w:rsid w:val="003B384A"/>
    <w:rsid w:val="003B4200"/>
    <w:rsid w:val="003B4B74"/>
    <w:rsid w:val="003B4BCD"/>
    <w:rsid w:val="003B66A7"/>
    <w:rsid w:val="003B786F"/>
    <w:rsid w:val="003C32DB"/>
    <w:rsid w:val="003C3C1B"/>
    <w:rsid w:val="003C40C0"/>
    <w:rsid w:val="003C4EE2"/>
    <w:rsid w:val="003C7E44"/>
    <w:rsid w:val="003D1528"/>
    <w:rsid w:val="003D152D"/>
    <w:rsid w:val="003D1D0D"/>
    <w:rsid w:val="003D295A"/>
    <w:rsid w:val="003D2B84"/>
    <w:rsid w:val="003D39A9"/>
    <w:rsid w:val="003D4086"/>
    <w:rsid w:val="003D4A2F"/>
    <w:rsid w:val="003D68BA"/>
    <w:rsid w:val="003D7810"/>
    <w:rsid w:val="003D7A9A"/>
    <w:rsid w:val="003E18B2"/>
    <w:rsid w:val="003E1ACB"/>
    <w:rsid w:val="003E1C7B"/>
    <w:rsid w:val="003E217A"/>
    <w:rsid w:val="003E2645"/>
    <w:rsid w:val="003E41F9"/>
    <w:rsid w:val="003E449C"/>
    <w:rsid w:val="003E5067"/>
    <w:rsid w:val="003E7274"/>
    <w:rsid w:val="003F0CEB"/>
    <w:rsid w:val="003F27F6"/>
    <w:rsid w:val="003F2D21"/>
    <w:rsid w:val="003F32B4"/>
    <w:rsid w:val="003F35EE"/>
    <w:rsid w:val="003F5CE2"/>
    <w:rsid w:val="003F6E08"/>
    <w:rsid w:val="003F7314"/>
    <w:rsid w:val="003F7781"/>
    <w:rsid w:val="0040217B"/>
    <w:rsid w:val="0040584A"/>
    <w:rsid w:val="00405BB5"/>
    <w:rsid w:val="00405CB0"/>
    <w:rsid w:val="00407165"/>
    <w:rsid w:val="004103D3"/>
    <w:rsid w:val="004107F7"/>
    <w:rsid w:val="004115FA"/>
    <w:rsid w:val="004117F9"/>
    <w:rsid w:val="00411E12"/>
    <w:rsid w:val="00412747"/>
    <w:rsid w:val="00413EB2"/>
    <w:rsid w:val="00414024"/>
    <w:rsid w:val="004142AB"/>
    <w:rsid w:val="0041499B"/>
    <w:rsid w:val="00416F0C"/>
    <w:rsid w:val="0041754A"/>
    <w:rsid w:val="00417992"/>
    <w:rsid w:val="004204AD"/>
    <w:rsid w:val="00420E49"/>
    <w:rsid w:val="00420E9B"/>
    <w:rsid w:val="00421DC1"/>
    <w:rsid w:val="00422866"/>
    <w:rsid w:val="004238BE"/>
    <w:rsid w:val="00423CAD"/>
    <w:rsid w:val="0042440B"/>
    <w:rsid w:val="004245E1"/>
    <w:rsid w:val="00424EAF"/>
    <w:rsid w:val="00426EF5"/>
    <w:rsid w:val="0042700A"/>
    <w:rsid w:val="004274BB"/>
    <w:rsid w:val="004278E5"/>
    <w:rsid w:val="00430599"/>
    <w:rsid w:val="00430952"/>
    <w:rsid w:val="004324D4"/>
    <w:rsid w:val="00432661"/>
    <w:rsid w:val="00432783"/>
    <w:rsid w:val="00432C70"/>
    <w:rsid w:val="00432F56"/>
    <w:rsid w:val="004331BF"/>
    <w:rsid w:val="004342BB"/>
    <w:rsid w:val="00434812"/>
    <w:rsid w:val="0043640B"/>
    <w:rsid w:val="00436B26"/>
    <w:rsid w:val="00437A0A"/>
    <w:rsid w:val="0044272B"/>
    <w:rsid w:val="00445922"/>
    <w:rsid w:val="00447096"/>
    <w:rsid w:val="004500BA"/>
    <w:rsid w:val="00450C17"/>
    <w:rsid w:val="00453A9A"/>
    <w:rsid w:val="00454468"/>
    <w:rsid w:val="00454B1B"/>
    <w:rsid w:val="0045505A"/>
    <w:rsid w:val="004554B6"/>
    <w:rsid w:val="00455F03"/>
    <w:rsid w:val="004576AF"/>
    <w:rsid w:val="00460484"/>
    <w:rsid w:val="00460809"/>
    <w:rsid w:val="00461D9A"/>
    <w:rsid w:val="004620CB"/>
    <w:rsid w:val="00462C00"/>
    <w:rsid w:val="004632CC"/>
    <w:rsid w:val="004636F6"/>
    <w:rsid w:val="0046439A"/>
    <w:rsid w:val="00466770"/>
    <w:rsid w:val="00467656"/>
    <w:rsid w:val="00467F91"/>
    <w:rsid w:val="00470702"/>
    <w:rsid w:val="00470F52"/>
    <w:rsid w:val="004712DA"/>
    <w:rsid w:val="004717E7"/>
    <w:rsid w:val="0047207F"/>
    <w:rsid w:val="004728C1"/>
    <w:rsid w:val="00474416"/>
    <w:rsid w:val="004745E4"/>
    <w:rsid w:val="00475298"/>
    <w:rsid w:val="00475B08"/>
    <w:rsid w:val="00477191"/>
    <w:rsid w:val="004771E3"/>
    <w:rsid w:val="00481424"/>
    <w:rsid w:val="004833F5"/>
    <w:rsid w:val="0048349A"/>
    <w:rsid w:val="0048482A"/>
    <w:rsid w:val="004854FE"/>
    <w:rsid w:val="004862E6"/>
    <w:rsid w:val="00490841"/>
    <w:rsid w:val="00491EE3"/>
    <w:rsid w:val="00494B98"/>
    <w:rsid w:val="00495DB2"/>
    <w:rsid w:val="004962BD"/>
    <w:rsid w:val="00497F5B"/>
    <w:rsid w:val="004A0516"/>
    <w:rsid w:val="004A13F9"/>
    <w:rsid w:val="004A144E"/>
    <w:rsid w:val="004A2DAF"/>
    <w:rsid w:val="004A4DD9"/>
    <w:rsid w:val="004A5941"/>
    <w:rsid w:val="004A5A0B"/>
    <w:rsid w:val="004A7008"/>
    <w:rsid w:val="004A769E"/>
    <w:rsid w:val="004A7D68"/>
    <w:rsid w:val="004B2D72"/>
    <w:rsid w:val="004B555F"/>
    <w:rsid w:val="004B5B03"/>
    <w:rsid w:val="004B5B30"/>
    <w:rsid w:val="004B6CBA"/>
    <w:rsid w:val="004C0156"/>
    <w:rsid w:val="004C04A0"/>
    <w:rsid w:val="004C0D71"/>
    <w:rsid w:val="004C142D"/>
    <w:rsid w:val="004C191B"/>
    <w:rsid w:val="004C1E9C"/>
    <w:rsid w:val="004C23BE"/>
    <w:rsid w:val="004C2A7F"/>
    <w:rsid w:val="004C39C6"/>
    <w:rsid w:val="004C3FE8"/>
    <w:rsid w:val="004C52BF"/>
    <w:rsid w:val="004C6214"/>
    <w:rsid w:val="004D0E73"/>
    <w:rsid w:val="004D2908"/>
    <w:rsid w:val="004D31DC"/>
    <w:rsid w:val="004D37A0"/>
    <w:rsid w:val="004D3A7E"/>
    <w:rsid w:val="004D3B17"/>
    <w:rsid w:val="004D3ED7"/>
    <w:rsid w:val="004D5429"/>
    <w:rsid w:val="004D571E"/>
    <w:rsid w:val="004D5BA2"/>
    <w:rsid w:val="004D5DB9"/>
    <w:rsid w:val="004D68E2"/>
    <w:rsid w:val="004D6A40"/>
    <w:rsid w:val="004D7A2E"/>
    <w:rsid w:val="004E16A8"/>
    <w:rsid w:val="004E37BE"/>
    <w:rsid w:val="004E5773"/>
    <w:rsid w:val="004E5B64"/>
    <w:rsid w:val="004F1644"/>
    <w:rsid w:val="004F25B9"/>
    <w:rsid w:val="004F2CF4"/>
    <w:rsid w:val="004F3742"/>
    <w:rsid w:val="004F5117"/>
    <w:rsid w:val="004F5A92"/>
    <w:rsid w:val="004F77C9"/>
    <w:rsid w:val="00500A24"/>
    <w:rsid w:val="00500BB7"/>
    <w:rsid w:val="0050193A"/>
    <w:rsid w:val="0050220D"/>
    <w:rsid w:val="00502722"/>
    <w:rsid w:val="00503046"/>
    <w:rsid w:val="00505B72"/>
    <w:rsid w:val="0050691B"/>
    <w:rsid w:val="00510DC4"/>
    <w:rsid w:val="00512EDE"/>
    <w:rsid w:val="005130FB"/>
    <w:rsid w:val="00515407"/>
    <w:rsid w:val="00516FC2"/>
    <w:rsid w:val="00517AE3"/>
    <w:rsid w:val="00520452"/>
    <w:rsid w:val="00522549"/>
    <w:rsid w:val="00522E2C"/>
    <w:rsid w:val="0052462C"/>
    <w:rsid w:val="00524EF3"/>
    <w:rsid w:val="00525F4E"/>
    <w:rsid w:val="005267B2"/>
    <w:rsid w:val="00526CFA"/>
    <w:rsid w:val="00526F62"/>
    <w:rsid w:val="00527EA1"/>
    <w:rsid w:val="00530699"/>
    <w:rsid w:val="005308BE"/>
    <w:rsid w:val="00532CDD"/>
    <w:rsid w:val="00533772"/>
    <w:rsid w:val="005340D8"/>
    <w:rsid w:val="005347D5"/>
    <w:rsid w:val="00534B39"/>
    <w:rsid w:val="00536136"/>
    <w:rsid w:val="00536A58"/>
    <w:rsid w:val="00537FA8"/>
    <w:rsid w:val="00540E2E"/>
    <w:rsid w:val="00541D16"/>
    <w:rsid w:val="00541FB5"/>
    <w:rsid w:val="005425E0"/>
    <w:rsid w:val="00542725"/>
    <w:rsid w:val="00542CC7"/>
    <w:rsid w:val="0054415F"/>
    <w:rsid w:val="00546C94"/>
    <w:rsid w:val="00547041"/>
    <w:rsid w:val="005501D3"/>
    <w:rsid w:val="00551B57"/>
    <w:rsid w:val="00554035"/>
    <w:rsid w:val="0055451E"/>
    <w:rsid w:val="00554F9D"/>
    <w:rsid w:val="00555DA2"/>
    <w:rsid w:val="00555EAB"/>
    <w:rsid w:val="005565E9"/>
    <w:rsid w:val="00556BF7"/>
    <w:rsid w:val="00556D73"/>
    <w:rsid w:val="00557FC3"/>
    <w:rsid w:val="00560611"/>
    <w:rsid w:val="00560E5B"/>
    <w:rsid w:val="00561789"/>
    <w:rsid w:val="005620E0"/>
    <w:rsid w:val="005632CD"/>
    <w:rsid w:val="0056360E"/>
    <w:rsid w:val="0056449B"/>
    <w:rsid w:val="00564B66"/>
    <w:rsid w:val="00566256"/>
    <w:rsid w:val="005671E2"/>
    <w:rsid w:val="00567383"/>
    <w:rsid w:val="00567CA4"/>
    <w:rsid w:val="00567FBC"/>
    <w:rsid w:val="00570527"/>
    <w:rsid w:val="00570E5F"/>
    <w:rsid w:val="0057112A"/>
    <w:rsid w:val="00571313"/>
    <w:rsid w:val="005714AC"/>
    <w:rsid w:val="00571B33"/>
    <w:rsid w:val="00571ED2"/>
    <w:rsid w:val="00572934"/>
    <w:rsid w:val="00573697"/>
    <w:rsid w:val="00574BD3"/>
    <w:rsid w:val="00575432"/>
    <w:rsid w:val="00575A42"/>
    <w:rsid w:val="00576466"/>
    <w:rsid w:val="00577196"/>
    <w:rsid w:val="005772A4"/>
    <w:rsid w:val="00577DF5"/>
    <w:rsid w:val="00580C27"/>
    <w:rsid w:val="005812F6"/>
    <w:rsid w:val="0058148A"/>
    <w:rsid w:val="00583148"/>
    <w:rsid w:val="00583879"/>
    <w:rsid w:val="005841F5"/>
    <w:rsid w:val="00585C34"/>
    <w:rsid w:val="00586B92"/>
    <w:rsid w:val="00587AFA"/>
    <w:rsid w:val="00587D38"/>
    <w:rsid w:val="00590735"/>
    <w:rsid w:val="005923FB"/>
    <w:rsid w:val="00593B41"/>
    <w:rsid w:val="0059573F"/>
    <w:rsid w:val="00595C98"/>
    <w:rsid w:val="005967C9"/>
    <w:rsid w:val="0059685C"/>
    <w:rsid w:val="00596A90"/>
    <w:rsid w:val="005A09AE"/>
    <w:rsid w:val="005A3546"/>
    <w:rsid w:val="005A4284"/>
    <w:rsid w:val="005A6C46"/>
    <w:rsid w:val="005B03EB"/>
    <w:rsid w:val="005B0717"/>
    <w:rsid w:val="005B07A5"/>
    <w:rsid w:val="005B0BE5"/>
    <w:rsid w:val="005B1D07"/>
    <w:rsid w:val="005B310C"/>
    <w:rsid w:val="005B40E7"/>
    <w:rsid w:val="005B5230"/>
    <w:rsid w:val="005B5BE2"/>
    <w:rsid w:val="005B7D99"/>
    <w:rsid w:val="005C1D6E"/>
    <w:rsid w:val="005C2BC4"/>
    <w:rsid w:val="005C4066"/>
    <w:rsid w:val="005C4137"/>
    <w:rsid w:val="005C4E70"/>
    <w:rsid w:val="005C57A7"/>
    <w:rsid w:val="005C5BA7"/>
    <w:rsid w:val="005C5D83"/>
    <w:rsid w:val="005C7ACB"/>
    <w:rsid w:val="005D083A"/>
    <w:rsid w:val="005D2A31"/>
    <w:rsid w:val="005D3A81"/>
    <w:rsid w:val="005D59A9"/>
    <w:rsid w:val="005D60F0"/>
    <w:rsid w:val="005D652E"/>
    <w:rsid w:val="005D6C4A"/>
    <w:rsid w:val="005D7B8C"/>
    <w:rsid w:val="005D7F21"/>
    <w:rsid w:val="005E0B31"/>
    <w:rsid w:val="005E173E"/>
    <w:rsid w:val="005E1F12"/>
    <w:rsid w:val="005E53C7"/>
    <w:rsid w:val="005E5AE2"/>
    <w:rsid w:val="005E5E0A"/>
    <w:rsid w:val="005E6D06"/>
    <w:rsid w:val="005E7BE3"/>
    <w:rsid w:val="005F016A"/>
    <w:rsid w:val="005F054A"/>
    <w:rsid w:val="005F0E81"/>
    <w:rsid w:val="005F27D0"/>
    <w:rsid w:val="005F2E50"/>
    <w:rsid w:val="005F3E5B"/>
    <w:rsid w:val="005F4A18"/>
    <w:rsid w:val="005F6607"/>
    <w:rsid w:val="005F6FFD"/>
    <w:rsid w:val="005F754D"/>
    <w:rsid w:val="005F761A"/>
    <w:rsid w:val="005F7837"/>
    <w:rsid w:val="005F7C3A"/>
    <w:rsid w:val="005F7D64"/>
    <w:rsid w:val="00601E2C"/>
    <w:rsid w:val="00602464"/>
    <w:rsid w:val="006038FE"/>
    <w:rsid w:val="0060395E"/>
    <w:rsid w:val="00603998"/>
    <w:rsid w:val="00604524"/>
    <w:rsid w:val="00604823"/>
    <w:rsid w:val="00606234"/>
    <w:rsid w:val="00606724"/>
    <w:rsid w:val="00606BDD"/>
    <w:rsid w:val="006079F2"/>
    <w:rsid w:val="00611AF9"/>
    <w:rsid w:val="00611B0E"/>
    <w:rsid w:val="00612063"/>
    <w:rsid w:val="0061210E"/>
    <w:rsid w:val="006125C1"/>
    <w:rsid w:val="006128B0"/>
    <w:rsid w:val="00613133"/>
    <w:rsid w:val="00614460"/>
    <w:rsid w:val="00615BDD"/>
    <w:rsid w:val="00616BE5"/>
    <w:rsid w:val="00616E63"/>
    <w:rsid w:val="00617817"/>
    <w:rsid w:val="0061785A"/>
    <w:rsid w:val="006220C3"/>
    <w:rsid w:val="006221D3"/>
    <w:rsid w:val="006229FC"/>
    <w:rsid w:val="00623493"/>
    <w:rsid w:val="00623512"/>
    <w:rsid w:val="006236EC"/>
    <w:rsid w:val="00623A3D"/>
    <w:rsid w:val="006246CF"/>
    <w:rsid w:val="0062655E"/>
    <w:rsid w:val="006277CF"/>
    <w:rsid w:val="006307B9"/>
    <w:rsid w:val="00630914"/>
    <w:rsid w:val="00631E45"/>
    <w:rsid w:val="00635040"/>
    <w:rsid w:val="00636B86"/>
    <w:rsid w:val="006371C6"/>
    <w:rsid w:val="00637A85"/>
    <w:rsid w:val="00641A23"/>
    <w:rsid w:val="00641FD4"/>
    <w:rsid w:val="00642413"/>
    <w:rsid w:val="00642F86"/>
    <w:rsid w:val="0064583D"/>
    <w:rsid w:val="00647483"/>
    <w:rsid w:val="00647D10"/>
    <w:rsid w:val="00650732"/>
    <w:rsid w:val="00651729"/>
    <w:rsid w:val="00651ACE"/>
    <w:rsid w:val="00651C4F"/>
    <w:rsid w:val="00652CD6"/>
    <w:rsid w:val="00654232"/>
    <w:rsid w:val="0065488E"/>
    <w:rsid w:val="00654A47"/>
    <w:rsid w:val="00655984"/>
    <w:rsid w:val="00655A61"/>
    <w:rsid w:val="00655BC9"/>
    <w:rsid w:val="00660B29"/>
    <w:rsid w:val="00661D58"/>
    <w:rsid w:val="00664944"/>
    <w:rsid w:val="00665C41"/>
    <w:rsid w:val="00670A3C"/>
    <w:rsid w:val="006721B0"/>
    <w:rsid w:val="00673A95"/>
    <w:rsid w:val="00673BBE"/>
    <w:rsid w:val="00676317"/>
    <w:rsid w:val="006767BC"/>
    <w:rsid w:val="006774DC"/>
    <w:rsid w:val="0067760D"/>
    <w:rsid w:val="00677E53"/>
    <w:rsid w:val="006802CF"/>
    <w:rsid w:val="00680458"/>
    <w:rsid w:val="00680459"/>
    <w:rsid w:val="00680B1B"/>
    <w:rsid w:val="00680C79"/>
    <w:rsid w:val="00682679"/>
    <w:rsid w:val="0068326B"/>
    <w:rsid w:val="00684023"/>
    <w:rsid w:val="00685B90"/>
    <w:rsid w:val="0068605C"/>
    <w:rsid w:val="00686B1F"/>
    <w:rsid w:val="006876F5"/>
    <w:rsid w:val="00690404"/>
    <w:rsid w:val="006917A3"/>
    <w:rsid w:val="00692ECF"/>
    <w:rsid w:val="006937A9"/>
    <w:rsid w:val="00693CAC"/>
    <w:rsid w:val="00693E9B"/>
    <w:rsid w:val="00696023"/>
    <w:rsid w:val="006966C9"/>
    <w:rsid w:val="00697A4C"/>
    <w:rsid w:val="006A01AA"/>
    <w:rsid w:val="006A02D3"/>
    <w:rsid w:val="006A034F"/>
    <w:rsid w:val="006A144C"/>
    <w:rsid w:val="006A152A"/>
    <w:rsid w:val="006A3FC3"/>
    <w:rsid w:val="006A42C1"/>
    <w:rsid w:val="006A4CFF"/>
    <w:rsid w:val="006A6A0D"/>
    <w:rsid w:val="006A6C39"/>
    <w:rsid w:val="006B042B"/>
    <w:rsid w:val="006B0F0D"/>
    <w:rsid w:val="006B2C71"/>
    <w:rsid w:val="006B31F1"/>
    <w:rsid w:val="006B3C4A"/>
    <w:rsid w:val="006B4399"/>
    <w:rsid w:val="006B5123"/>
    <w:rsid w:val="006B548D"/>
    <w:rsid w:val="006B571D"/>
    <w:rsid w:val="006B5B41"/>
    <w:rsid w:val="006B5E16"/>
    <w:rsid w:val="006B63B6"/>
    <w:rsid w:val="006B76B2"/>
    <w:rsid w:val="006C04AE"/>
    <w:rsid w:val="006C23B5"/>
    <w:rsid w:val="006C57EB"/>
    <w:rsid w:val="006C676C"/>
    <w:rsid w:val="006C7DFB"/>
    <w:rsid w:val="006D02B2"/>
    <w:rsid w:val="006D1193"/>
    <w:rsid w:val="006D11D2"/>
    <w:rsid w:val="006D1928"/>
    <w:rsid w:val="006D19CF"/>
    <w:rsid w:val="006D1DAD"/>
    <w:rsid w:val="006D2CB1"/>
    <w:rsid w:val="006D2CBA"/>
    <w:rsid w:val="006D2CF1"/>
    <w:rsid w:val="006D6A0E"/>
    <w:rsid w:val="006D6E3D"/>
    <w:rsid w:val="006D736D"/>
    <w:rsid w:val="006E310D"/>
    <w:rsid w:val="006E3926"/>
    <w:rsid w:val="006E46ED"/>
    <w:rsid w:val="006E63AE"/>
    <w:rsid w:val="006E7685"/>
    <w:rsid w:val="006F22E5"/>
    <w:rsid w:val="006F2DFA"/>
    <w:rsid w:val="006F3336"/>
    <w:rsid w:val="006F367D"/>
    <w:rsid w:val="006F4560"/>
    <w:rsid w:val="006F47E5"/>
    <w:rsid w:val="006F4EC4"/>
    <w:rsid w:val="006F7F6F"/>
    <w:rsid w:val="00702137"/>
    <w:rsid w:val="0070301E"/>
    <w:rsid w:val="0070352E"/>
    <w:rsid w:val="00703871"/>
    <w:rsid w:val="007053E0"/>
    <w:rsid w:val="00705C36"/>
    <w:rsid w:val="00706D6E"/>
    <w:rsid w:val="007071C5"/>
    <w:rsid w:val="007077DE"/>
    <w:rsid w:val="00711ED2"/>
    <w:rsid w:val="0071231F"/>
    <w:rsid w:val="00712F07"/>
    <w:rsid w:val="00714E6D"/>
    <w:rsid w:val="007158CE"/>
    <w:rsid w:val="007165A1"/>
    <w:rsid w:val="0071667F"/>
    <w:rsid w:val="00716869"/>
    <w:rsid w:val="00722982"/>
    <w:rsid w:val="00722D49"/>
    <w:rsid w:val="00722D7D"/>
    <w:rsid w:val="00723161"/>
    <w:rsid w:val="007232CB"/>
    <w:rsid w:val="00723742"/>
    <w:rsid w:val="00723A7C"/>
    <w:rsid w:val="007242E1"/>
    <w:rsid w:val="00724E9B"/>
    <w:rsid w:val="007259EB"/>
    <w:rsid w:val="00725AA0"/>
    <w:rsid w:val="007262CD"/>
    <w:rsid w:val="00727469"/>
    <w:rsid w:val="00727BEA"/>
    <w:rsid w:val="00730EEE"/>
    <w:rsid w:val="00731E7C"/>
    <w:rsid w:val="00733210"/>
    <w:rsid w:val="0073326B"/>
    <w:rsid w:val="00733C75"/>
    <w:rsid w:val="00734CB3"/>
    <w:rsid w:val="00734CE5"/>
    <w:rsid w:val="00734F75"/>
    <w:rsid w:val="007360C9"/>
    <w:rsid w:val="00736A33"/>
    <w:rsid w:val="0073770C"/>
    <w:rsid w:val="00737798"/>
    <w:rsid w:val="00741584"/>
    <w:rsid w:val="00741636"/>
    <w:rsid w:val="00742B40"/>
    <w:rsid w:val="00742B57"/>
    <w:rsid w:val="00743862"/>
    <w:rsid w:val="00743E77"/>
    <w:rsid w:val="007444BE"/>
    <w:rsid w:val="007446C6"/>
    <w:rsid w:val="00745330"/>
    <w:rsid w:val="00747A5E"/>
    <w:rsid w:val="007508FB"/>
    <w:rsid w:val="00750B14"/>
    <w:rsid w:val="00751239"/>
    <w:rsid w:val="0075192F"/>
    <w:rsid w:val="0075249A"/>
    <w:rsid w:val="007525C8"/>
    <w:rsid w:val="007527B3"/>
    <w:rsid w:val="007527C5"/>
    <w:rsid w:val="00752AD1"/>
    <w:rsid w:val="00753057"/>
    <w:rsid w:val="007540FB"/>
    <w:rsid w:val="00754EC6"/>
    <w:rsid w:val="0076090A"/>
    <w:rsid w:val="00761121"/>
    <w:rsid w:val="00762C8D"/>
    <w:rsid w:val="00763447"/>
    <w:rsid w:val="007634C3"/>
    <w:rsid w:val="00763FA6"/>
    <w:rsid w:val="00765743"/>
    <w:rsid w:val="00765DE5"/>
    <w:rsid w:val="007662D7"/>
    <w:rsid w:val="00766C23"/>
    <w:rsid w:val="00767418"/>
    <w:rsid w:val="00767DA8"/>
    <w:rsid w:val="00771CA0"/>
    <w:rsid w:val="007735F8"/>
    <w:rsid w:val="00773D3B"/>
    <w:rsid w:val="00776020"/>
    <w:rsid w:val="007761EA"/>
    <w:rsid w:val="00776635"/>
    <w:rsid w:val="0077777E"/>
    <w:rsid w:val="00777AAE"/>
    <w:rsid w:val="00780775"/>
    <w:rsid w:val="007817D5"/>
    <w:rsid w:val="00781A58"/>
    <w:rsid w:val="00781C14"/>
    <w:rsid w:val="00781EF5"/>
    <w:rsid w:val="00782E7C"/>
    <w:rsid w:val="0078371A"/>
    <w:rsid w:val="007855E2"/>
    <w:rsid w:val="00787A31"/>
    <w:rsid w:val="00787D6D"/>
    <w:rsid w:val="0079046F"/>
    <w:rsid w:val="00790C2B"/>
    <w:rsid w:val="00792811"/>
    <w:rsid w:val="007930D3"/>
    <w:rsid w:val="00793FFB"/>
    <w:rsid w:val="0079444E"/>
    <w:rsid w:val="00794910"/>
    <w:rsid w:val="0079545D"/>
    <w:rsid w:val="00795DD1"/>
    <w:rsid w:val="00796116"/>
    <w:rsid w:val="007973FF"/>
    <w:rsid w:val="00797B3A"/>
    <w:rsid w:val="007A2010"/>
    <w:rsid w:val="007A2C24"/>
    <w:rsid w:val="007A350B"/>
    <w:rsid w:val="007A3548"/>
    <w:rsid w:val="007A48FF"/>
    <w:rsid w:val="007A4BE2"/>
    <w:rsid w:val="007A6402"/>
    <w:rsid w:val="007A68A9"/>
    <w:rsid w:val="007A76ED"/>
    <w:rsid w:val="007B0435"/>
    <w:rsid w:val="007B09BE"/>
    <w:rsid w:val="007B1C61"/>
    <w:rsid w:val="007B2870"/>
    <w:rsid w:val="007B2908"/>
    <w:rsid w:val="007B3CB0"/>
    <w:rsid w:val="007B56D2"/>
    <w:rsid w:val="007B6071"/>
    <w:rsid w:val="007B70C8"/>
    <w:rsid w:val="007B71F3"/>
    <w:rsid w:val="007C24AA"/>
    <w:rsid w:val="007C3181"/>
    <w:rsid w:val="007C323C"/>
    <w:rsid w:val="007C4852"/>
    <w:rsid w:val="007C5DA6"/>
    <w:rsid w:val="007C6134"/>
    <w:rsid w:val="007C6F65"/>
    <w:rsid w:val="007C712C"/>
    <w:rsid w:val="007C7448"/>
    <w:rsid w:val="007C74EE"/>
    <w:rsid w:val="007D23F4"/>
    <w:rsid w:val="007D24DD"/>
    <w:rsid w:val="007D2F3B"/>
    <w:rsid w:val="007D329B"/>
    <w:rsid w:val="007D36B4"/>
    <w:rsid w:val="007D4254"/>
    <w:rsid w:val="007D7D18"/>
    <w:rsid w:val="007E1773"/>
    <w:rsid w:val="007E1818"/>
    <w:rsid w:val="007E30D5"/>
    <w:rsid w:val="007E3A75"/>
    <w:rsid w:val="007E405E"/>
    <w:rsid w:val="007E4B22"/>
    <w:rsid w:val="007E56A5"/>
    <w:rsid w:val="007E5B07"/>
    <w:rsid w:val="007E641C"/>
    <w:rsid w:val="007E6B89"/>
    <w:rsid w:val="007F151E"/>
    <w:rsid w:val="007F42D7"/>
    <w:rsid w:val="007F4ACB"/>
    <w:rsid w:val="007F53AC"/>
    <w:rsid w:val="007F6072"/>
    <w:rsid w:val="007F72A5"/>
    <w:rsid w:val="007F751F"/>
    <w:rsid w:val="007F76D4"/>
    <w:rsid w:val="008005F7"/>
    <w:rsid w:val="00802C39"/>
    <w:rsid w:val="0080399A"/>
    <w:rsid w:val="008042FD"/>
    <w:rsid w:val="008054C1"/>
    <w:rsid w:val="00805734"/>
    <w:rsid w:val="0081197F"/>
    <w:rsid w:val="0081215D"/>
    <w:rsid w:val="008146F7"/>
    <w:rsid w:val="008147B2"/>
    <w:rsid w:val="00820449"/>
    <w:rsid w:val="008206C4"/>
    <w:rsid w:val="008208A1"/>
    <w:rsid w:val="00821C15"/>
    <w:rsid w:val="00824B5B"/>
    <w:rsid w:val="008258D4"/>
    <w:rsid w:val="00826946"/>
    <w:rsid w:val="00830B21"/>
    <w:rsid w:val="00830FD3"/>
    <w:rsid w:val="008312D1"/>
    <w:rsid w:val="00831A5C"/>
    <w:rsid w:val="008323C7"/>
    <w:rsid w:val="0083249A"/>
    <w:rsid w:val="0083255E"/>
    <w:rsid w:val="008368B3"/>
    <w:rsid w:val="00837D43"/>
    <w:rsid w:val="0084009B"/>
    <w:rsid w:val="008431C2"/>
    <w:rsid w:val="008433B2"/>
    <w:rsid w:val="008451C1"/>
    <w:rsid w:val="00845442"/>
    <w:rsid w:val="008455A3"/>
    <w:rsid w:val="00845634"/>
    <w:rsid w:val="00845BC2"/>
    <w:rsid w:val="0084755C"/>
    <w:rsid w:val="0084760D"/>
    <w:rsid w:val="00847AB6"/>
    <w:rsid w:val="00850FFB"/>
    <w:rsid w:val="0085116F"/>
    <w:rsid w:val="00851542"/>
    <w:rsid w:val="00851F58"/>
    <w:rsid w:val="00851F59"/>
    <w:rsid w:val="008530B3"/>
    <w:rsid w:val="008537A4"/>
    <w:rsid w:val="008539E6"/>
    <w:rsid w:val="008544F8"/>
    <w:rsid w:val="00857439"/>
    <w:rsid w:val="00857A72"/>
    <w:rsid w:val="008610E9"/>
    <w:rsid w:val="00861CF4"/>
    <w:rsid w:val="00862AB5"/>
    <w:rsid w:val="00863DEB"/>
    <w:rsid w:val="008649C9"/>
    <w:rsid w:val="0086571A"/>
    <w:rsid w:val="00865ED7"/>
    <w:rsid w:val="00866E60"/>
    <w:rsid w:val="008670CE"/>
    <w:rsid w:val="008703A7"/>
    <w:rsid w:val="008708DE"/>
    <w:rsid w:val="008709F7"/>
    <w:rsid w:val="00873052"/>
    <w:rsid w:val="00874542"/>
    <w:rsid w:val="00875528"/>
    <w:rsid w:val="008756F7"/>
    <w:rsid w:val="008759E0"/>
    <w:rsid w:val="00876EA7"/>
    <w:rsid w:val="00876EE8"/>
    <w:rsid w:val="00877DE5"/>
    <w:rsid w:val="00877F6D"/>
    <w:rsid w:val="00880540"/>
    <w:rsid w:val="00880780"/>
    <w:rsid w:val="00881334"/>
    <w:rsid w:val="008844EE"/>
    <w:rsid w:val="008849A5"/>
    <w:rsid w:val="00884A44"/>
    <w:rsid w:val="00885D0F"/>
    <w:rsid w:val="00891F20"/>
    <w:rsid w:val="00892223"/>
    <w:rsid w:val="008938ED"/>
    <w:rsid w:val="00893A98"/>
    <w:rsid w:val="00893D75"/>
    <w:rsid w:val="00894196"/>
    <w:rsid w:val="0089421E"/>
    <w:rsid w:val="008948BB"/>
    <w:rsid w:val="00895445"/>
    <w:rsid w:val="008967AB"/>
    <w:rsid w:val="00896C29"/>
    <w:rsid w:val="00896CB0"/>
    <w:rsid w:val="00897EFE"/>
    <w:rsid w:val="008A198D"/>
    <w:rsid w:val="008A1DBC"/>
    <w:rsid w:val="008A2DCC"/>
    <w:rsid w:val="008A5996"/>
    <w:rsid w:val="008A5DCB"/>
    <w:rsid w:val="008A6335"/>
    <w:rsid w:val="008A6B9D"/>
    <w:rsid w:val="008A7300"/>
    <w:rsid w:val="008A79E2"/>
    <w:rsid w:val="008B4EE4"/>
    <w:rsid w:val="008B5294"/>
    <w:rsid w:val="008B6F2D"/>
    <w:rsid w:val="008B74B8"/>
    <w:rsid w:val="008B77A0"/>
    <w:rsid w:val="008C14DC"/>
    <w:rsid w:val="008C1812"/>
    <w:rsid w:val="008C1AFA"/>
    <w:rsid w:val="008C3AF7"/>
    <w:rsid w:val="008C41D0"/>
    <w:rsid w:val="008C4739"/>
    <w:rsid w:val="008C4E0C"/>
    <w:rsid w:val="008C53C2"/>
    <w:rsid w:val="008C56DC"/>
    <w:rsid w:val="008C5EED"/>
    <w:rsid w:val="008C65BA"/>
    <w:rsid w:val="008C6CE4"/>
    <w:rsid w:val="008C7BA4"/>
    <w:rsid w:val="008D0035"/>
    <w:rsid w:val="008D195E"/>
    <w:rsid w:val="008D1EE1"/>
    <w:rsid w:val="008D3790"/>
    <w:rsid w:val="008D3E29"/>
    <w:rsid w:val="008D47FB"/>
    <w:rsid w:val="008D50F0"/>
    <w:rsid w:val="008D5B1A"/>
    <w:rsid w:val="008D5B6A"/>
    <w:rsid w:val="008D6B05"/>
    <w:rsid w:val="008D75A8"/>
    <w:rsid w:val="008D7F2A"/>
    <w:rsid w:val="008E098E"/>
    <w:rsid w:val="008E1FB9"/>
    <w:rsid w:val="008E217E"/>
    <w:rsid w:val="008E2309"/>
    <w:rsid w:val="008E3079"/>
    <w:rsid w:val="008E5195"/>
    <w:rsid w:val="008E5BF5"/>
    <w:rsid w:val="008E5DB3"/>
    <w:rsid w:val="008E645B"/>
    <w:rsid w:val="008E6B41"/>
    <w:rsid w:val="008E7385"/>
    <w:rsid w:val="008E7F81"/>
    <w:rsid w:val="008F0D15"/>
    <w:rsid w:val="008F135C"/>
    <w:rsid w:val="008F6756"/>
    <w:rsid w:val="008F6C99"/>
    <w:rsid w:val="008F6FCC"/>
    <w:rsid w:val="008F73D2"/>
    <w:rsid w:val="008F7CF4"/>
    <w:rsid w:val="00900263"/>
    <w:rsid w:val="009009CD"/>
    <w:rsid w:val="00900EC1"/>
    <w:rsid w:val="009018C5"/>
    <w:rsid w:val="00901AEA"/>
    <w:rsid w:val="00902D79"/>
    <w:rsid w:val="00903216"/>
    <w:rsid w:val="00903373"/>
    <w:rsid w:val="00903C32"/>
    <w:rsid w:val="00904E29"/>
    <w:rsid w:val="00905252"/>
    <w:rsid w:val="009055C0"/>
    <w:rsid w:val="0090585E"/>
    <w:rsid w:val="00906982"/>
    <w:rsid w:val="00907481"/>
    <w:rsid w:val="00907E2E"/>
    <w:rsid w:val="0091099D"/>
    <w:rsid w:val="00910B0F"/>
    <w:rsid w:val="00911141"/>
    <w:rsid w:val="009115F2"/>
    <w:rsid w:val="00911E97"/>
    <w:rsid w:val="00913201"/>
    <w:rsid w:val="0091388C"/>
    <w:rsid w:val="00914E57"/>
    <w:rsid w:val="0091637E"/>
    <w:rsid w:val="009165FA"/>
    <w:rsid w:val="00920245"/>
    <w:rsid w:val="009216B9"/>
    <w:rsid w:val="00922881"/>
    <w:rsid w:val="00926237"/>
    <w:rsid w:val="0092661A"/>
    <w:rsid w:val="00926EC3"/>
    <w:rsid w:val="00927148"/>
    <w:rsid w:val="00931154"/>
    <w:rsid w:val="00931694"/>
    <w:rsid w:val="0093188D"/>
    <w:rsid w:val="009325AE"/>
    <w:rsid w:val="009327C8"/>
    <w:rsid w:val="00933C63"/>
    <w:rsid w:val="00934035"/>
    <w:rsid w:val="009361B9"/>
    <w:rsid w:val="0093623B"/>
    <w:rsid w:val="00936A61"/>
    <w:rsid w:val="00936FA4"/>
    <w:rsid w:val="00937CF7"/>
    <w:rsid w:val="00941F37"/>
    <w:rsid w:val="00942520"/>
    <w:rsid w:val="00943264"/>
    <w:rsid w:val="009443F6"/>
    <w:rsid w:val="00945A79"/>
    <w:rsid w:val="00945D63"/>
    <w:rsid w:val="009465B6"/>
    <w:rsid w:val="009471FD"/>
    <w:rsid w:val="0094743B"/>
    <w:rsid w:val="00947576"/>
    <w:rsid w:val="00950E62"/>
    <w:rsid w:val="009533C3"/>
    <w:rsid w:val="00957C34"/>
    <w:rsid w:val="00957EA4"/>
    <w:rsid w:val="00960E4C"/>
    <w:rsid w:val="0096182A"/>
    <w:rsid w:val="00961A2E"/>
    <w:rsid w:val="00961EEC"/>
    <w:rsid w:val="009624C6"/>
    <w:rsid w:val="009638B0"/>
    <w:rsid w:val="009645D3"/>
    <w:rsid w:val="00964B62"/>
    <w:rsid w:val="0096753F"/>
    <w:rsid w:val="009679D7"/>
    <w:rsid w:val="00971B9C"/>
    <w:rsid w:val="00972176"/>
    <w:rsid w:val="00973107"/>
    <w:rsid w:val="00981AC9"/>
    <w:rsid w:val="00983427"/>
    <w:rsid w:val="00984198"/>
    <w:rsid w:val="00984722"/>
    <w:rsid w:val="00984804"/>
    <w:rsid w:val="00985461"/>
    <w:rsid w:val="0098558D"/>
    <w:rsid w:val="00987679"/>
    <w:rsid w:val="009879FC"/>
    <w:rsid w:val="009906DA"/>
    <w:rsid w:val="00991F1F"/>
    <w:rsid w:val="00992B3C"/>
    <w:rsid w:val="00992EFA"/>
    <w:rsid w:val="00992F1A"/>
    <w:rsid w:val="009933BD"/>
    <w:rsid w:val="00993DC0"/>
    <w:rsid w:val="009943EE"/>
    <w:rsid w:val="0099525B"/>
    <w:rsid w:val="0099739B"/>
    <w:rsid w:val="009A17C6"/>
    <w:rsid w:val="009A1D4E"/>
    <w:rsid w:val="009A1F49"/>
    <w:rsid w:val="009A34F3"/>
    <w:rsid w:val="009A45BF"/>
    <w:rsid w:val="009A6BD8"/>
    <w:rsid w:val="009A7D18"/>
    <w:rsid w:val="009A7E54"/>
    <w:rsid w:val="009B0168"/>
    <w:rsid w:val="009B08CA"/>
    <w:rsid w:val="009B1857"/>
    <w:rsid w:val="009B371C"/>
    <w:rsid w:val="009B3770"/>
    <w:rsid w:val="009B4505"/>
    <w:rsid w:val="009B4DB0"/>
    <w:rsid w:val="009B557C"/>
    <w:rsid w:val="009B5EF0"/>
    <w:rsid w:val="009B6915"/>
    <w:rsid w:val="009C015B"/>
    <w:rsid w:val="009C015E"/>
    <w:rsid w:val="009C1D2F"/>
    <w:rsid w:val="009C25CF"/>
    <w:rsid w:val="009C301F"/>
    <w:rsid w:val="009C32BF"/>
    <w:rsid w:val="009C385D"/>
    <w:rsid w:val="009C4190"/>
    <w:rsid w:val="009C5182"/>
    <w:rsid w:val="009C62F2"/>
    <w:rsid w:val="009C64C6"/>
    <w:rsid w:val="009C7D34"/>
    <w:rsid w:val="009D00FC"/>
    <w:rsid w:val="009D2200"/>
    <w:rsid w:val="009D233A"/>
    <w:rsid w:val="009D261A"/>
    <w:rsid w:val="009D308A"/>
    <w:rsid w:val="009D359C"/>
    <w:rsid w:val="009D471A"/>
    <w:rsid w:val="009D73F5"/>
    <w:rsid w:val="009E017C"/>
    <w:rsid w:val="009E239A"/>
    <w:rsid w:val="009E2A37"/>
    <w:rsid w:val="009E2A3F"/>
    <w:rsid w:val="009E2CF4"/>
    <w:rsid w:val="009E372B"/>
    <w:rsid w:val="009E4BCE"/>
    <w:rsid w:val="009E5984"/>
    <w:rsid w:val="009E68AA"/>
    <w:rsid w:val="009F00FB"/>
    <w:rsid w:val="009F16AC"/>
    <w:rsid w:val="009F30D2"/>
    <w:rsid w:val="009F3901"/>
    <w:rsid w:val="009F3EFA"/>
    <w:rsid w:val="009F503E"/>
    <w:rsid w:val="009F67FB"/>
    <w:rsid w:val="00A0164C"/>
    <w:rsid w:val="00A01DB7"/>
    <w:rsid w:val="00A02F84"/>
    <w:rsid w:val="00A041F6"/>
    <w:rsid w:val="00A062B6"/>
    <w:rsid w:val="00A12EB2"/>
    <w:rsid w:val="00A12EE7"/>
    <w:rsid w:val="00A13138"/>
    <w:rsid w:val="00A1462B"/>
    <w:rsid w:val="00A151A6"/>
    <w:rsid w:val="00A16040"/>
    <w:rsid w:val="00A16E17"/>
    <w:rsid w:val="00A174DF"/>
    <w:rsid w:val="00A17E99"/>
    <w:rsid w:val="00A17EC8"/>
    <w:rsid w:val="00A2009C"/>
    <w:rsid w:val="00A230D1"/>
    <w:rsid w:val="00A24078"/>
    <w:rsid w:val="00A2533C"/>
    <w:rsid w:val="00A259D9"/>
    <w:rsid w:val="00A26176"/>
    <w:rsid w:val="00A263AF"/>
    <w:rsid w:val="00A26436"/>
    <w:rsid w:val="00A265EC"/>
    <w:rsid w:val="00A26E6A"/>
    <w:rsid w:val="00A276C5"/>
    <w:rsid w:val="00A27D43"/>
    <w:rsid w:val="00A27F6E"/>
    <w:rsid w:val="00A30A0F"/>
    <w:rsid w:val="00A30BBA"/>
    <w:rsid w:val="00A3150A"/>
    <w:rsid w:val="00A31AA0"/>
    <w:rsid w:val="00A3481A"/>
    <w:rsid w:val="00A34C4B"/>
    <w:rsid w:val="00A35614"/>
    <w:rsid w:val="00A35A18"/>
    <w:rsid w:val="00A35C20"/>
    <w:rsid w:val="00A363C2"/>
    <w:rsid w:val="00A364D7"/>
    <w:rsid w:val="00A36773"/>
    <w:rsid w:val="00A372A5"/>
    <w:rsid w:val="00A37F79"/>
    <w:rsid w:val="00A40F45"/>
    <w:rsid w:val="00A41AC1"/>
    <w:rsid w:val="00A42987"/>
    <w:rsid w:val="00A42DC7"/>
    <w:rsid w:val="00A4328D"/>
    <w:rsid w:val="00A43C6C"/>
    <w:rsid w:val="00A441F5"/>
    <w:rsid w:val="00A4427A"/>
    <w:rsid w:val="00A4444E"/>
    <w:rsid w:val="00A47A65"/>
    <w:rsid w:val="00A47E50"/>
    <w:rsid w:val="00A47FFB"/>
    <w:rsid w:val="00A5188D"/>
    <w:rsid w:val="00A523C8"/>
    <w:rsid w:val="00A52746"/>
    <w:rsid w:val="00A5299A"/>
    <w:rsid w:val="00A53BF4"/>
    <w:rsid w:val="00A54C82"/>
    <w:rsid w:val="00A56919"/>
    <w:rsid w:val="00A57D6A"/>
    <w:rsid w:val="00A60455"/>
    <w:rsid w:val="00A61412"/>
    <w:rsid w:val="00A61875"/>
    <w:rsid w:val="00A6447B"/>
    <w:rsid w:val="00A64A1E"/>
    <w:rsid w:val="00A6690C"/>
    <w:rsid w:val="00A676A1"/>
    <w:rsid w:val="00A702AC"/>
    <w:rsid w:val="00A70424"/>
    <w:rsid w:val="00A706A1"/>
    <w:rsid w:val="00A71345"/>
    <w:rsid w:val="00A7416F"/>
    <w:rsid w:val="00A741FA"/>
    <w:rsid w:val="00A8076A"/>
    <w:rsid w:val="00A82D80"/>
    <w:rsid w:val="00A83B45"/>
    <w:rsid w:val="00A83BCB"/>
    <w:rsid w:val="00A84750"/>
    <w:rsid w:val="00A872B3"/>
    <w:rsid w:val="00A90B41"/>
    <w:rsid w:val="00A90F5C"/>
    <w:rsid w:val="00A91479"/>
    <w:rsid w:val="00A92B0C"/>
    <w:rsid w:val="00A93260"/>
    <w:rsid w:val="00A93CA8"/>
    <w:rsid w:val="00A968D2"/>
    <w:rsid w:val="00A96D56"/>
    <w:rsid w:val="00AA0765"/>
    <w:rsid w:val="00AA1E05"/>
    <w:rsid w:val="00AA3E64"/>
    <w:rsid w:val="00AA5370"/>
    <w:rsid w:val="00AA5CCD"/>
    <w:rsid w:val="00AA5D71"/>
    <w:rsid w:val="00AA7E1B"/>
    <w:rsid w:val="00AB2255"/>
    <w:rsid w:val="00AB323F"/>
    <w:rsid w:val="00AB365F"/>
    <w:rsid w:val="00AB5609"/>
    <w:rsid w:val="00AB580B"/>
    <w:rsid w:val="00AB61E8"/>
    <w:rsid w:val="00AB7483"/>
    <w:rsid w:val="00AC04DF"/>
    <w:rsid w:val="00AC5C27"/>
    <w:rsid w:val="00AC5EB1"/>
    <w:rsid w:val="00AC611C"/>
    <w:rsid w:val="00AC6DFA"/>
    <w:rsid w:val="00AC7241"/>
    <w:rsid w:val="00AD023B"/>
    <w:rsid w:val="00AD0673"/>
    <w:rsid w:val="00AD0F9E"/>
    <w:rsid w:val="00AD1AD9"/>
    <w:rsid w:val="00AD287E"/>
    <w:rsid w:val="00AD2B6A"/>
    <w:rsid w:val="00AD3072"/>
    <w:rsid w:val="00AD52D7"/>
    <w:rsid w:val="00AD5ABA"/>
    <w:rsid w:val="00AD6A4E"/>
    <w:rsid w:val="00AD761E"/>
    <w:rsid w:val="00AE027B"/>
    <w:rsid w:val="00AE1705"/>
    <w:rsid w:val="00AE2D36"/>
    <w:rsid w:val="00AE5553"/>
    <w:rsid w:val="00AE5DE0"/>
    <w:rsid w:val="00AE7871"/>
    <w:rsid w:val="00AF1403"/>
    <w:rsid w:val="00AF18F6"/>
    <w:rsid w:val="00AF1AB7"/>
    <w:rsid w:val="00AF20C4"/>
    <w:rsid w:val="00AF2E39"/>
    <w:rsid w:val="00AF3383"/>
    <w:rsid w:val="00AF3665"/>
    <w:rsid w:val="00AF4367"/>
    <w:rsid w:val="00AF4A19"/>
    <w:rsid w:val="00AF4ED9"/>
    <w:rsid w:val="00AF72D2"/>
    <w:rsid w:val="00AF738F"/>
    <w:rsid w:val="00AF7772"/>
    <w:rsid w:val="00AF7A26"/>
    <w:rsid w:val="00B01EED"/>
    <w:rsid w:val="00B03679"/>
    <w:rsid w:val="00B03E11"/>
    <w:rsid w:val="00B042E7"/>
    <w:rsid w:val="00B044A0"/>
    <w:rsid w:val="00B059AE"/>
    <w:rsid w:val="00B05E1A"/>
    <w:rsid w:val="00B05ED5"/>
    <w:rsid w:val="00B06B05"/>
    <w:rsid w:val="00B06B45"/>
    <w:rsid w:val="00B07220"/>
    <w:rsid w:val="00B07474"/>
    <w:rsid w:val="00B1016D"/>
    <w:rsid w:val="00B10B8F"/>
    <w:rsid w:val="00B10DCE"/>
    <w:rsid w:val="00B11128"/>
    <w:rsid w:val="00B11466"/>
    <w:rsid w:val="00B118DC"/>
    <w:rsid w:val="00B15257"/>
    <w:rsid w:val="00B1581C"/>
    <w:rsid w:val="00B16D90"/>
    <w:rsid w:val="00B176A3"/>
    <w:rsid w:val="00B216C8"/>
    <w:rsid w:val="00B22B66"/>
    <w:rsid w:val="00B234F2"/>
    <w:rsid w:val="00B24ED8"/>
    <w:rsid w:val="00B25B8A"/>
    <w:rsid w:val="00B26EFD"/>
    <w:rsid w:val="00B27800"/>
    <w:rsid w:val="00B27C94"/>
    <w:rsid w:val="00B30B70"/>
    <w:rsid w:val="00B30D1B"/>
    <w:rsid w:val="00B32471"/>
    <w:rsid w:val="00B32652"/>
    <w:rsid w:val="00B32F3A"/>
    <w:rsid w:val="00B33E9F"/>
    <w:rsid w:val="00B34BF5"/>
    <w:rsid w:val="00B35A6F"/>
    <w:rsid w:val="00B3612A"/>
    <w:rsid w:val="00B36354"/>
    <w:rsid w:val="00B36416"/>
    <w:rsid w:val="00B364D6"/>
    <w:rsid w:val="00B370D3"/>
    <w:rsid w:val="00B37B5F"/>
    <w:rsid w:val="00B4055E"/>
    <w:rsid w:val="00B419FA"/>
    <w:rsid w:val="00B41CBD"/>
    <w:rsid w:val="00B4211C"/>
    <w:rsid w:val="00B42459"/>
    <w:rsid w:val="00B42AD4"/>
    <w:rsid w:val="00B42FAD"/>
    <w:rsid w:val="00B4380B"/>
    <w:rsid w:val="00B45679"/>
    <w:rsid w:val="00B500E8"/>
    <w:rsid w:val="00B5199D"/>
    <w:rsid w:val="00B51BFC"/>
    <w:rsid w:val="00B52E61"/>
    <w:rsid w:val="00B5311C"/>
    <w:rsid w:val="00B53DB9"/>
    <w:rsid w:val="00B56156"/>
    <w:rsid w:val="00B57609"/>
    <w:rsid w:val="00B57FE0"/>
    <w:rsid w:val="00B6045C"/>
    <w:rsid w:val="00B63143"/>
    <w:rsid w:val="00B63E52"/>
    <w:rsid w:val="00B64887"/>
    <w:rsid w:val="00B662FA"/>
    <w:rsid w:val="00B66A16"/>
    <w:rsid w:val="00B6780B"/>
    <w:rsid w:val="00B67B27"/>
    <w:rsid w:val="00B67BF9"/>
    <w:rsid w:val="00B71091"/>
    <w:rsid w:val="00B71E6B"/>
    <w:rsid w:val="00B72950"/>
    <w:rsid w:val="00B72E07"/>
    <w:rsid w:val="00B7363F"/>
    <w:rsid w:val="00B73B45"/>
    <w:rsid w:val="00B73BB3"/>
    <w:rsid w:val="00B74A51"/>
    <w:rsid w:val="00B75078"/>
    <w:rsid w:val="00B758C9"/>
    <w:rsid w:val="00B76352"/>
    <w:rsid w:val="00B768B2"/>
    <w:rsid w:val="00B76E3A"/>
    <w:rsid w:val="00B7708D"/>
    <w:rsid w:val="00B772FA"/>
    <w:rsid w:val="00B80409"/>
    <w:rsid w:val="00B804B7"/>
    <w:rsid w:val="00B832D3"/>
    <w:rsid w:val="00B838BF"/>
    <w:rsid w:val="00B846BC"/>
    <w:rsid w:val="00B84E48"/>
    <w:rsid w:val="00B90A2D"/>
    <w:rsid w:val="00B90E44"/>
    <w:rsid w:val="00B9151D"/>
    <w:rsid w:val="00B92660"/>
    <w:rsid w:val="00B92ADE"/>
    <w:rsid w:val="00B93782"/>
    <w:rsid w:val="00B93983"/>
    <w:rsid w:val="00B940C2"/>
    <w:rsid w:val="00BA026B"/>
    <w:rsid w:val="00BA1BB7"/>
    <w:rsid w:val="00BA3A94"/>
    <w:rsid w:val="00BA4AD0"/>
    <w:rsid w:val="00BA6655"/>
    <w:rsid w:val="00BA6B1F"/>
    <w:rsid w:val="00BA6C2A"/>
    <w:rsid w:val="00BA77BA"/>
    <w:rsid w:val="00BA7F68"/>
    <w:rsid w:val="00BB0B3B"/>
    <w:rsid w:val="00BB0BA7"/>
    <w:rsid w:val="00BB2F16"/>
    <w:rsid w:val="00BB30C8"/>
    <w:rsid w:val="00BB3F5E"/>
    <w:rsid w:val="00BB6797"/>
    <w:rsid w:val="00BB73AA"/>
    <w:rsid w:val="00BB7FD7"/>
    <w:rsid w:val="00BC1012"/>
    <w:rsid w:val="00BC4A9F"/>
    <w:rsid w:val="00BC5224"/>
    <w:rsid w:val="00BC6D78"/>
    <w:rsid w:val="00BC6FDE"/>
    <w:rsid w:val="00BC7A39"/>
    <w:rsid w:val="00BC7DC4"/>
    <w:rsid w:val="00BC7F4B"/>
    <w:rsid w:val="00BD0018"/>
    <w:rsid w:val="00BD03E3"/>
    <w:rsid w:val="00BD10CC"/>
    <w:rsid w:val="00BD225F"/>
    <w:rsid w:val="00BD3CE1"/>
    <w:rsid w:val="00BD4AA6"/>
    <w:rsid w:val="00BD65BB"/>
    <w:rsid w:val="00BD65E2"/>
    <w:rsid w:val="00BD66EF"/>
    <w:rsid w:val="00BD6A4E"/>
    <w:rsid w:val="00BD70E0"/>
    <w:rsid w:val="00BD7689"/>
    <w:rsid w:val="00BE0123"/>
    <w:rsid w:val="00BE0A71"/>
    <w:rsid w:val="00BE0BA4"/>
    <w:rsid w:val="00BE15D7"/>
    <w:rsid w:val="00BE2147"/>
    <w:rsid w:val="00BE453C"/>
    <w:rsid w:val="00BE4950"/>
    <w:rsid w:val="00BE5425"/>
    <w:rsid w:val="00BE5990"/>
    <w:rsid w:val="00BE5F45"/>
    <w:rsid w:val="00BE6000"/>
    <w:rsid w:val="00BE6320"/>
    <w:rsid w:val="00BF0621"/>
    <w:rsid w:val="00BF066B"/>
    <w:rsid w:val="00BF0BF0"/>
    <w:rsid w:val="00BF23B4"/>
    <w:rsid w:val="00BF3D37"/>
    <w:rsid w:val="00BF555C"/>
    <w:rsid w:val="00BF5C73"/>
    <w:rsid w:val="00BF5CDE"/>
    <w:rsid w:val="00BF6029"/>
    <w:rsid w:val="00BF67B8"/>
    <w:rsid w:val="00BF7D54"/>
    <w:rsid w:val="00C007FF"/>
    <w:rsid w:val="00C00992"/>
    <w:rsid w:val="00C00EE3"/>
    <w:rsid w:val="00C01069"/>
    <w:rsid w:val="00C01A81"/>
    <w:rsid w:val="00C02FB4"/>
    <w:rsid w:val="00C04AE0"/>
    <w:rsid w:val="00C04F15"/>
    <w:rsid w:val="00C05840"/>
    <w:rsid w:val="00C062A0"/>
    <w:rsid w:val="00C064B1"/>
    <w:rsid w:val="00C0798C"/>
    <w:rsid w:val="00C11C53"/>
    <w:rsid w:val="00C12BF6"/>
    <w:rsid w:val="00C14E72"/>
    <w:rsid w:val="00C15BF4"/>
    <w:rsid w:val="00C16362"/>
    <w:rsid w:val="00C16622"/>
    <w:rsid w:val="00C2055A"/>
    <w:rsid w:val="00C216B1"/>
    <w:rsid w:val="00C217BF"/>
    <w:rsid w:val="00C22A46"/>
    <w:rsid w:val="00C23874"/>
    <w:rsid w:val="00C24EE6"/>
    <w:rsid w:val="00C25409"/>
    <w:rsid w:val="00C311C5"/>
    <w:rsid w:val="00C35607"/>
    <w:rsid w:val="00C3596A"/>
    <w:rsid w:val="00C407EE"/>
    <w:rsid w:val="00C428B3"/>
    <w:rsid w:val="00C42B5D"/>
    <w:rsid w:val="00C42E22"/>
    <w:rsid w:val="00C44448"/>
    <w:rsid w:val="00C45354"/>
    <w:rsid w:val="00C47361"/>
    <w:rsid w:val="00C531FB"/>
    <w:rsid w:val="00C53624"/>
    <w:rsid w:val="00C537FB"/>
    <w:rsid w:val="00C5453B"/>
    <w:rsid w:val="00C54754"/>
    <w:rsid w:val="00C54DA8"/>
    <w:rsid w:val="00C5556E"/>
    <w:rsid w:val="00C55893"/>
    <w:rsid w:val="00C5657F"/>
    <w:rsid w:val="00C57C83"/>
    <w:rsid w:val="00C60B06"/>
    <w:rsid w:val="00C63070"/>
    <w:rsid w:val="00C64726"/>
    <w:rsid w:val="00C648B2"/>
    <w:rsid w:val="00C65075"/>
    <w:rsid w:val="00C65686"/>
    <w:rsid w:val="00C70A0C"/>
    <w:rsid w:val="00C72ADB"/>
    <w:rsid w:val="00C734DC"/>
    <w:rsid w:val="00C73AB3"/>
    <w:rsid w:val="00C74C09"/>
    <w:rsid w:val="00C75F4B"/>
    <w:rsid w:val="00C76305"/>
    <w:rsid w:val="00C76706"/>
    <w:rsid w:val="00C76B2D"/>
    <w:rsid w:val="00C7745F"/>
    <w:rsid w:val="00C7747B"/>
    <w:rsid w:val="00C82385"/>
    <w:rsid w:val="00C825BA"/>
    <w:rsid w:val="00C83290"/>
    <w:rsid w:val="00C84192"/>
    <w:rsid w:val="00C84EEF"/>
    <w:rsid w:val="00C8560B"/>
    <w:rsid w:val="00C85CFA"/>
    <w:rsid w:val="00C878BB"/>
    <w:rsid w:val="00C87AE3"/>
    <w:rsid w:val="00C87F46"/>
    <w:rsid w:val="00C9448D"/>
    <w:rsid w:val="00C94D6B"/>
    <w:rsid w:val="00C94E5B"/>
    <w:rsid w:val="00C9528C"/>
    <w:rsid w:val="00C96F0F"/>
    <w:rsid w:val="00C971D1"/>
    <w:rsid w:val="00C9720F"/>
    <w:rsid w:val="00C97272"/>
    <w:rsid w:val="00CA04B1"/>
    <w:rsid w:val="00CA1172"/>
    <w:rsid w:val="00CA28F7"/>
    <w:rsid w:val="00CA3977"/>
    <w:rsid w:val="00CA4E59"/>
    <w:rsid w:val="00CA4FB8"/>
    <w:rsid w:val="00CA601B"/>
    <w:rsid w:val="00CA6808"/>
    <w:rsid w:val="00CB058F"/>
    <w:rsid w:val="00CB0E9F"/>
    <w:rsid w:val="00CB154A"/>
    <w:rsid w:val="00CB15CE"/>
    <w:rsid w:val="00CB1B7A"/>
    <w:rsid w:val="00CB2567"/>
    <w:rsid w:val="00CB35EC"/>
    <w:rsid w:val="00CB3E89"/>
    <w:rsid w:val="00CB4A17"/>
    <w:rsid w:val="00CB4A22"/>
    <w:rsid w:val="00CB5D0E"/>
    <w:rsid w:val="00CB607D"/>
    <w:rsid w:val="00CB7CEE"/>
    <w:rsid w:val="00CC0A7D"/>
    <w:rsid w:val="00CC0AEE"/>
    <w:rsid w:val="00CC0C8F"/>
    <w:rsid w:val="00CC22DF"/>
    <w:rsid w:val="00CC33FA"/>
    <w:rsid w:val="00CC3CFB"/>
    <w:rsid w:val="00CC4ACF"/>
    <w:rsid w:val="00CC4D55"/>
    <w:rsid w:val="00CC5250"/>
    <w:rsid w:val="00CC5D53"/>
    <w:rsid w:val="00CC5DF0"/>
    <w:rsid w:val="00CC6EBA"/>
    <w:rsid w:val="00CC7577"/>
    <w:rsid w:val="00CD1379"/>
    <w:rsid w:val="00CD13B1"/>
    <w:rsid w:val="00CD20D3"/>
    <w:rsid w:val="00CD228E"/>
    <w:rsid w:val="00CD5549"/>
    <w:rsid w:val="00CD6A46"/>
    <w:rsid w:val="00CD7747"/>
    <w:rsid w:val="00CE0CC9"/>
    <w:rsid w:val="00CE1EE1"/>
    <w:rsid w:val="00CE2308"/>
    <w:rsid w:val="00CE2A26"/>
    <w:rsid w:val="00CE471C"/>
    <w:rsid w:val="00CF097A"/>
    <w:rsid w:val="00CF1685"/>
    <w:rsid w:val="00CF1686"/>
    <w:rsid w:val="00CF1DE1"/>
    <w:rsid w:val="00CF2037"/>
    <w:rsid w:val="00CF40E9"/>
    <w:rsid w:val="00CF4569"/>
    <w:rsid w:val="00CF4BC2"/>
    <w:rsid w:val="00CF550B"/>
    <w:rsid w:val="00CF571E"/>
    <w:rsid w:val="00CF74D5"/>
    <w:rsid w:val="00CF7985"/>
    <w:rsid w:val="00CF7C36"/>
    <w:rsid w:val="00CF7E37"/>
    <w:rsid w:val="00D0047D"/>
    <w:rsid w:val="00D00724"/>
    <w:rsid w:val="00D017BC"/>
    <w:rsid w:val="00D021BD"/>
    <w:rsid w:val="00D02841"/>
    <w:rsid w:val="00D02CD6"/>
    <w:rsid w:val="00D03CD1"/>
    <w:rsid w:val="00D03EC2"/>
    <w:rsid w:val="00D04E8D"/>
    <w:rsid w:val="00D0584B"/>
    <w:rsid w:val="00D05FBD"/>
    <w:rsid w:val="00D06052"/>
    <w:rsid w:val="00D06121"/>
    <w:rsid w:val="00D10E53"/>
    <w:rsid w:val="00D136E9"/>
    <w:rsid w:val="00D16027"/>
    <w:rsid w:val="00D16F13"/>
    <w:rsid w:val="00D1704F"/>
    <w:rsid w:val="00D1708B"/>
    <w:rsid w:val="00D1755E"/>
    <w:rsid w:val="00D2009C"/>
    <w:rsid w:val="00D212B7"/>
    <w:rsid w:val="00D224C5"/>
    <w:rsid w:val="00D22DBC"/>
    <w:rsid w:val="00D230E5"/>
    <w:rsid w:val="00D24D1E"/>
    <w:rsid w:val="00D258D0"/>
    <w:rsid w:val="00D25A71"/>
    <w:rsid w:val="00D26619"/>
    <w:rsid w:val="00D26A18"/>
    <w:rsid w:val="00D2725A"/>
    <w:rsid w:val="00D27E89"/>
    <w:rsid w:val="00D33253"/>
    <w:rsid w:val="00D3536A"/>
    <w:rsid w:val="00D35DD7"/>
    <w:rsid w:val="00D36826"/>
    <w:rsid w:val="00D42831"/>
    <w:rsid w:val="00D43207"/>
    <w:rsid w:val="00D44555"/>
    <w:rsid w:val="00D44695"/>
    <w:rsid w:val="00D45691"/>
    <w:rsid w:val="00D45FFE"/>
    <w:rsid w:val="00D46819"/>
    <w:rsid w:val="00D478B8"/>
    <w:rsid w:val="00D47DAA"/>
    <w:rsid w:val="00D50CB3"/>
    <w:rsid w:val="00D50EB2"/>
    <w:rsid w:val="00D53624"/>
    <w:rsid w:val="00D5473D"/>
    <w:rsid w:val="00D55365"/>
    <w:rsid w:val="00D555FC"/>
    <w:rsid w:val="00D55BCE"/>
    <w:rsid w:val="00D55E20"/>
    <w:rsid w:val="00D56210"/>
    <w:rsid w:val="00D56AF6"/>
    <w:rsid w:val="00D56D28"/>
    <w:rsid w:val="00D56DD0"/>
    <w:rsid w:val="00D628AA"/>
    <w:rsid w:val="00D62C30"/>
    <w:rsid w:val="00D62F5E"/>
    <w:rsid w:val="00D63623"/>
    <w:rsid w:val="00D64460"/>
    <w:rsid w:val="00D645BA"/>
    <w:rsid w:val="00D64E47"/>
    <w:rsid w:val="00D65C82"/>
    <w:rsid w:val="00D6777D"/>
    <w:rsid w:val="00D6787D"/>
    <w:rsid w:val="00D702D2"/>
    <w:rsid w:val="00D70BCA"/>
    <w:rsid w:val="00D7123B"/>
    <w:rsid w:val="00D720DE"/>
    <w:rsid w:val="00D72AC7"/>
    <w:rsid w:val="00D73CDA"/>
    <w:rsid w:val="00D75CB2"/>
    <w:rsid w:val="00D7639B"/>
    <w:rsid w:val="00D774A5"/>
    <w:rsid w:val="00D812B5"/>
    <w:rsid w:val="00D814B9"/>
    <w:rsid w:val="00D81960"/>
    <w:rsid w:val="00D820DA"/>
    <w:rsid w:val="00D824BD"/>
    <w:rsid w:val="00D8603E"/>
    <w:rsid w:val="00D86A68"/>
    <w:rsid w:val="00D86AB7"/>
    <w:rsid w:val="00D90D05"/>
    <w:rsid w:val="00D90D83"/>
    <w:rsid w:val="00D90ECD"/>
    <w:rsid w:val="00D9568D"/>
    <w:rsid w:val="00D959AF"/>
    <w:rsid w:val="00D96A9A"/>
    <w:rsid w:val="00D97A82"/>
    <w:rsid w:val="00DA0B1E"/>
    <w:rsid w:val="00DA3E0B"/>
    <w:rsid w:val="00DA507E"/>
    <w:rsid w:val="00DA52A8"/>
    <w:rsid w:val="00DA5722"/>
    <w:rsid w:val="00DA656D"/>
    <w:rsid w:val="00DA7F0F"/>
    <w:rsid w:val="00DB0404"/>
    <w:rsid w:val="00DB0468"/>
    <w:rsid w:val="00DB1291"/>
    <w:rsid w:val="00DB1FD3"/>
    <w:rsid w:val="00DB31CF"/>
    <w:rsid w:val="00DB63B6"/>
    <w:rsid w:val="00DC1402"/>
    <w:rsid w:val="00DC1650"/>
    <w:rsid w:val="00DC1CE8"/>
    <w:rsid w:val="00DC225D"/>
    <w:rsid w:val="00DC2EC2"/>
    <w:rsid w:val="00DC573D"/>
    <w:rsid w:val="00DC69DC"/>
    <w:rsid w:val="00DC6A15"/>
    <w:rsid w:val="00DC7AF5"/>
    <w:rsid w:val="00DC7DD8"/>
    <w:rsid w:val="00DD010D"/>
    <w:rsid w:val="00DD2405"/>
    <w:rsid w:val="00DD2C3C"/>
    <w:rsid w:val="00DD50F3"/>
    <w:rsid w:val="00DD5B85"/>
    <w:rsid w:val="00DD76E0"/>
    <w:rsid w:val="00DD7D4C"/>
    <w:rsid w:val="00DE2C0E"/>
    <w:rsid w:val="00DE2F49"/>
    <w:rsid w:val="00DE360E"/>
    <w:rsid w:val="00DE4148"/>
    <w:rsid w:val="00DE51DA"/>
    <w:rsid w:val="00DE53FB"/>
    <w:rsid w:val="00DF0F52"/>
    <w:rsid w:val="00DF1776"/>
    <w:rsid w:val="00DF27C8"/>
    <w:rsid w:val="00DF382F"/>
    <w:rsid w:val="00DF394C"/>
    <w:rsid w:val="00DF40BA"/>
    <w:rsid w:val="00DF41D7"/>
    <w:rsid w:val="00DF4D5B"/>
    <w:rsid w:val="00DF708C"/>
    <w:rsid w:val="00DF7ADE"/>
    <w:rsid w:val="00DF7D46"/>
    <w:rsid w:val="00E014C1"/>
    <w:rsid w:val="00E01C0B"/>
    <w:rsid w:val="00E01F12"/>
    <w:rsid w:val="00E01FC1"/>
    <w:rsid w:val="00E024B9"/>
    <w:rsid w:val="00E03941"/>
    <w:rsid w:val="00E03CF6"/>
    <w:rsid w:val="00E045B6"/>
    <w:rsid w:val="00E0547B"/>
    <w:rsid w:val="00E05CC1"/>
    <w:rsid w:val="00E05DE9"/>
    <w:rsid w:val="00E111E5"/>
    <w:rsid w:val="00E118E0"/>
    <w:rsid w:val="00E12A04"/>
    <w:rsid w:val="00E12B27"/>
    <w:rsid w:val="00E2136D"/>
    <w:rsid w:val="00E214D0"/>
    <w:rsid w:val="00E22176"/>
    <w:rsid w:val="00E222C0"/>
    <w:rsid w:val="00E23A10"/>
    <w:rsid w:val="00E23C2E"/>
    <w:rsid w:val="00E24FD1"/>
    <w:rsid w:val="00E253BC"/>
    <w:rsid w:val="00E25F54"/>
    <w:rsid w:val="00E26E11"/>
    <w:rsid w:val="00E27260"/>
    <w:rsid w:val="00E303C6"/>
    <w:rsid w:val="00E30944"/>
    <w:rsid w:val="00E31244"/>
    <w:rsid w:val="00E33E56"/>
    <w:rsid w:val="00E34FC7"/>
    <w:rsid w:val="00E35F4F"/>
    <w:rsid w:val="00E431F2"/>
    <w:rsid w:val="00E436E5"/>
    <w:rsid w:val="00E4414E"/>
    <w:rsid w:val="00E4471F"/>
    <w:rsid w:val="00E4595B"/>
    <w:rsid w:val="00E46873"/>
    <w:rsid w:val="00E47204"/>
    <w:rsid w:val="00E5068F"/>
    <w:rsid w:val="00E50EF2"/>
    <w:rsid w:val="00E528E0"/>
    <w:rsid w:val="00E52DBA"/>
    <w:rsid w:val="00E54DF6"/>
    <w:rsid w:val="00E550BE"/>
    <w:rsid w:val="00E556E1"/>
    <w:rsid w:val="00E55802"/>
    <w:rsid w:val="00E573C3"/>
    <w:rsid w:val="00E57425"/>
    <w:rsid w:val="00E57EFC"/>
    <w:rsid w:val="00E60935"/>
    <w:rsid w:val="00E618AE"/>
    <w:rsid w:val="00E618BD"/>
    <w:rsid w:val="00E621A2"/>
    <w:rsid w:val="00E6220D"/>
    <w:rsid w:val="00E6338A"/>
    <w:rsid w:val="00E64796"/>
    <w:rsid w:val="00E6685F"/>
    <w:rsid w:val="00E70C2C"/>
    <w:rsid w:val="00E70FB6"/>
    <w:rsid w:val="00E7150D"/>
    <w:rsid w:val="00E716C5"/>
    <w:rsid w:val="00E7530F"/>
    <w:rsid w:val="00E7667B"/>
    <w:rsid w:val="00E800A3"/>
    <w:rsid w:val="00E82517"/>
    <w:rsid w:val="00E83EB3"/>
    <w:rsid w:val="00E83ED7"/>
    <w:rsid w:val="00E84FBC"/>
    <w:rsid w:val="00E85071"/>
    <w:rsid w:val="00E857EE"/>
    <w:rsid w:val="00E85C1B"/>
    <w:rsid w:val="00E8698B"/>
    <w:rsid w:val="00E901AB"/>
    <w:rsid w:val="00E917E1"/>
    <w:rsid w:val="00E917F3"/>
    <w:rsid w:val="00E91DA3"/>
    <w:rsid w:val="00E92098"/>
    <w:rsid w:val="00E92570"/>
    <w:rsid w:val="00E92D79"/>
    <w:rsid w:val="00E9360D"/>
    <w:rsid w:val="00E937EE"/>
    <w:rsid w:val="00E94CA2"/>
    <w:rsid w:val="00E94D65"/>
    <w:rsid w:val="00E960E2"/>
    <w:rsid w:val="00E97FC9"/>
    <w:rsid w:val="00EA0EF1"/>
    <w:rsid w:val="00EA2BAF"/>
    <w:rsid w:val="00EA30EB"/>
    <w:rsid w:val="00EA326B"/>
    <w:rsid w:val="00EA33BB"/>
    <w:rsid w:val="00EA4F27"/>
    <w:rsid w:val="00EA5732"/>
    <w:rsid w:val="00EB005D"/>
    <w:rsid w:val="00EB032D"/>
    <w:rsid w:val="00EB04C2"/>
    <w:rsid w:val="00EB0E84"/>
    <w:rsid w:val="00EB1737"/>
    <w:rsid w:val="00EB3728"/>
    <w:rsid w:val="00EB4535"/>
    <w:rsid w:val="00EB7540"/>
    <w:rsid w:val="00EB7F96"/>
    <w:rsid w:val="00EC03D6"/>
    <w:rsid w:val="00EC059D"/>
    <w:rsid w:val="00EC28C6"/>
    <w:rsid w:val="00EC2B7C"/>
    <w:rsid w:val="00EC5667"/>
    <w:rsid w:val="00EC5731"/>
    <w:rsid w:val="00EC7595"/>
    <w:rsid w:val="00EC7CFC"/>
    <w:rsid w:val="00ED11BB"/>
    <w:rsid w:val="00ED2E1C"/>
    <w:rsid w:val="00ED3061"/>
    <w:rsid w:val="00ED3E3D"/>
    <w:rsid w:val="00ED3F24"/>
    <w:rsid w:val="00ED521F"/>
    <w:rsid w:val="00ED561A"/>
    <w:rsid w:val="00ED5B24"/>
    <w:rsid w:val="00ED6FD4"/>
    <w:rsid w:val="00ED715A"/>
    <w:rsid w:val="00ED7C46"/>
    <w:rsid w:val="00EE00FD"/>
    <w:rsid w:val="00EE0C05"/>
    <w:rsid w:val="00EE1209"/>
    <w:rsid w:val="00EE1216"/>
    <w:rsid w:val="00EE2005"/>
    <w:rsid w:val="00EE40F8"/>
    <w:rsid w:val="00EE4973"/>
    <w:rsid w:val="00EE4B28"/>
    <w:rsid w:val="00EE50D7"/>
    <w:rsid w:val="00EE6340"/>
    <w:rsid w:val="00EE653B"/>
    <w:rsid w:val="00EF05C4"/>
    <w:rsid w:val="00EF159F"/>
    <w:rsid w:val="00EF2369"/>
    <w:rsid w:val="00EF2479"/>
    <w:rsid w:val="00EF27FB"/>
    <w:rsid w:val="00EF2B1E"/>
    <w:rsid w:val="00EF2E57"/>
    <w:rsid w:val="00EF3128"/>
    <w:rsid w:val="00EF33FD"/>
    <w:rsid w:val="00EF381F"/>
    <w:rsid w:val="00EF3B32"/>
    <w:rsid w:val="00EF4608"/>
    <w:rsid w:val="00EF46F1"/>
    <w:rsid w:val="00EF4ACB"/>
    <w:rsid w:val="00EF4D6D"/>
    <w:rsid w:val="00F00588"/>
    <w:rsid w:val="00F00BE4"/>
    <w:rsid w:val="00F011FD"/>
    <w:rsid w:val="00F02F62"/>
    <w:rsid w:val="00F04F38"/>
    <w:rsid w:val="00F10720"/>
    <w:rsid w:val="00F10F21"/>
    <w:rsid w:val="00F11300"/>
    <w:rsid w:val="00F1210A"/>
    <w:rsid w:val="00F12E91"/>
    <w:rsid w:val="00F13023"/>
    <w:rsid w:val="00F14201"/>
    <w:rsid w:val="00F143C1"/>
    <w:rsid w:val="00F15547"/>
    <w:rsid w:val="00F15D84"/>
    <w:rsid w:val="00F1620E"/>
    <w:rsid w:val="00F1698E"/>
    <w:rsid w:val="00F1739B"/>
    <w:rsid w:val="00F17A89"/>
    <w:rsid w:val="00F219E3"/>
    <w:rsid w:val="00F2341C"/>
    <w:rsid w:val="00F23425"/>
    <w:rsid w:val="00F23F68"/>
    <w:rsid w:val="00F246AC"/>
    <w:rsid w:val="00F257B2"/>
    <w:rsid w:val="00F264BB"/>
    <w:rsid w:val="00F30DDB"/>
    <w:rsid w:val="00F31D13"/>
    <w:rsid w:val="00F32940"/>
    <w:rsid w:val="00F32CB9"/>
    <w:rsid w:val="00F35728"/>
    <w:rsid w:val="00F35A32"/>
    <w:rsid w:val="00F35D13"/>
    <w:rsid w:val="00F4215F"/>
    <w:rsid w:val="00F423C4"/>
    <w:rsid w:val="00F4247C"/>
    <w:rsid w:val="00F4257B"/>
    <w:rsid w:val="00F44944"/>
    <w:rsid w:val="00F44F2C"/>
    <w:rsid w:val="00F45A28"/>
    <w:rsid w:val="00F505D6"/>
    <w:rsid w:val="00F51D81"/>
    <w:rsid w:val="00F52671"/>
    <w:rsid w:val="00F529E7"/>
    <w:rsid w:val="00F536BB"/>
    <w:rsid w:val="00F5473F"/>
    <w:rsid w:val="00F55191"/>
    <w:rsid w:val="00F5605E"/>
    <w:rsid w:val="00F57356"/>
    <w:rsid w:val="00F57AC9"/>
    <w:rsid w:val="00F60583"/>
    <w:rsid w:val="00F6163F"/>
    <w:rsid w:val="00F62BFF"/>
    <w:rsid w:val="00F6398D"/>
    <w:rsid w:val="00F6404C"/>
    <w:rsid w:val="00F65AEB"/>
    <w:rsid w:val="00F66220"/>
    <w:rsid w:val="00F70C51"/>
    <w:rsid w:val="00F72A37"/>
    <w:rsid w:val="00F72FEB"/>
    <w:rsid w:val="00F76123"/>
    <w:rsid w:val="00F76F84"/>
    <w:rsid w:val="00F7708D"/>
    <w:rsid w:val="00F777F5"/>
    <w:rsid w:val="00F80DD9"/>
    <w:rsid w:val="00F82C7C"/>
    <w:rsid w:val="00F84B45"/>
    <w:rsid w:val="00F84C4F"/>
    <w:rsid w:val="00F851C5"/>
    <w:rsid w:val="00F877FE"/>
    <w:rsid w:val="00F9597E"/>
    <w:rsid w:val="00F970D9"/>
    <w:rsid w:val="00F9715B"/>
    <w:rsid w:val="00FA0BFF"/>
    <w:rsid w:val="00FA1014"/>
    <w:rsid w:val="00FA14DB"/>
    <w:rsid w:val="00FA1D91"/>
    <w:rsid w:val="00FA1DE4"/>
    <w:rsid w:val="00FA208B"/>
    <w:rsid w:val="00FA225A"/>
    <w:rsid w:val="00FA2365"/>
    <w:rsid w:val="00FA36E6"/>
    <w:rsid w:val="00FA5C6E"/>
    <w:rsid w:val="00FA62E2"/>
    <w:rsid w:val="00FB09A3"/>
    <w:rsid w:val="00FB16DD"/>
    <w:rsid w:val="00FB1974"/>
    <w:rsid w:val="00FB2798"/>
    <w:rsid w:val="00FB332C"/>
    <w:rsid w:val="00FB3569"/>
    <w:rsid w:val="00FB3E68"/>
    <w:rsid w:val="00FB4CA8"/>
    <w:rsid w:val="00FB590D"/>
    <w:rsid w:val="00FB72A2"/>
    <w:rsid w:val="00FB749C"/>
    <w:rsid w:val="00FC470A"/>
    <w:rsid w:val="00FC5AFB"/>
    <w:rsid w:val="00FC79FE"/>
    <w:rsid w:val="00FD0BAD"/>
    <w:rsid w:val="00FD0E5D"/>
    <w:rsid w:val="00FD1C67"/>
    <w:rsid w:val="00FD25D9"/>
    <w:rsid w:val="00FD45E8"/>
    <w:rsid w:val="00FD5878"/>
    <w:rsid w:val="00FD63FB"/>
    <w:rsid w:val="00FD6BB9"/>
    <w:rsid w:val="00FD6DF6"/>
    <w:rsid w:val="00FD7D32"/>
    <w:rsid w:val="00FE1555"/>
    <w:rsid w:val="00FE1C3A"/>
    <w:rsid w:val="00FE216E"/>
    <w:rsid w:val="00FE4BCE"/>
    <w:rsid w:val="00FE6A4E"/>
    <w:rsid w:val="00FE75E2"/>
    <w:rsid w:val="00FF0E79"/>
    <w:rsid w:val="00FF16B9"/>
    <w:rsid w:val="00FF1B96"/>
    <w:rsid w:val="00FF2CF4"/>
    <w:rsid w:val="00FF2E39"/>
    <w:rsid w:val="00FF37DB"/>
    <w:rsid w:val="00FF41E5"/>
    <w:rsid w:val="00FF5E67"/>
    <w:rsid w:val="00FF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563B4"/>
  <w15:chartTrackingRefBased/>
  <w15:docId w15:val="{68383E9B-AD1C-9445-9132-99B7BE83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0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07B"/>
    <w:pPr>
      <w:ind w:left="720"/>
      <w:contextualSpacing/>
    </w:pPr>
  </w:style>
  <w:style w:type="character" w:styleId="CommentReference">
    <w:name w:val="annotation reference"/>
    <w:basedOn w:val="DefaultParagraphFont"/>
    <w:uiPriority w:val="99"/>
    <w:semiHidden/>
    <w:unhideWhenUsed/>
    <w:rsid w:val="000D607B"/>
    <w:rPr>
      <w:sz w:val="16"/>
      <w:szCs w:val="16"/>
    </w:rPr>
  </w:style>
  <w:style w:type="paragraph" w:styleId="Caption">
    <w:name w:val="caption"/>
    <w:basedOn w:val="Normal"/>
    <w:next w:val="Normal"/>
    <w:uiPriority w:val="35"/>
    <w:unhideWhenUsed/>
    <w:qFormat/>
    <w:rsid w:val="000D607B"/>
    <w:pPr>
      <w:spacing w:after="200"/>
    </w:pPr>
    <w:rPr>
      <w:i/>
      <w:iCs/>
      <w:color w:val="0E2841" w:themeColor="text2"/>
      <w:sz w:val="18"/>
      <w:szCs w:val="18"/>
    </w:rPr>
  </w:style>
  <w:style w:type="character" w:styleId="Hyperlink">
    <w:name w:val="Hyperlink"/>
    <w:basedOn w:val="DefaultParagraphFont"/>
    <w:uiPriority w:val="99"/>
    <w:unhideWhenUsed/>
    <w:rsid w:val="000D607B"/>
    <w:rPr>
      <w:color w:val="467886" w:themeColor="hyperlink"/>
      <w:u w:val="single"/>
    </w:rPr>
  </w:style>
  <w:style w:type="character" w:styleId="FollowedHyperlink">
    <w:name w:val="FollowedHyperlink"/>
    <w:basedOn w:val="DefaultParagraphFont"/>
    <w:uiPriority w:val="99"/>
    <w:semiHidden/>
    <w:unhideWhenUsed/>
    <w:rsid w:val="000D37B7"/>
    <w:rPr>
      <w:color w:val="96607D"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sid w:val="005E5AE2"/>
    <w:rPr>
      <w:b/>
      <w:bCs/>
    </w:rPr>
  </w:style>
  <w:style w:type="character" w:customStyle="1" w:styleId="CommentSubjectChar">
    <w:name w:val="Comment Subject Char"/>
    <w:basedOn w:val="CommentTextChar"/>
    <w:link w:val="CommentSubject"/>
    <w:uiPriority w:val="99"/>
    <w:semiHidden/>
    <w:rsid w:val="005E5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exandrafink/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5</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 Fink</dc:creator>
  <cp:keywords/>
  <dc:description/>
  <cp:lastModifiedBy>Fink, Alexandra (Student)</cp:lastModifiedBy>
  <cp:revision>2543</cp:revision>
  <dcterms:created xsi:type="dcterms:W3CDTF">2024-09-03T04:31:00Z</dcterms:created>
  <dcterms:modified xsi:type="dcterms:W3CDTF">2024-09-03T21:39:00Z</dcterms:modified>
</cp:coreProperties>
</file>