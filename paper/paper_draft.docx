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B8F8D" w14:textId="77777777" w:rsidR="00E92D79" w:rsidRDefault="00E92D79"/>
    <w:sectPr w:rsidR="00E92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3F"/>
    <w:rsid w:val="00005F3F"/>
    <w:rsid w:val="0001039A"/>
    <w:rsid w:val="0003042C"/>
    <w:rsid w:val="00050575"/>
    <w:rsid w:val="00066CD6"/>
    <w:rsid w:val="00073AB3"/>
    <w:rsid w:val="00074376"/>
    <w:rsid w:val="00084909"/>
    <w:rsid w:val="000941C5"/>
    <w:rsid w:val="000A57CC"/>
    <w:rsid w:val="000B26D5"/>
    <w:rsid w:val="000C0466"/>
    <w:rsid w:val="00125C13"/>
    <w:rsid w:val="001376C8"/>
    <w:rsid w:val="00144DF9"/>
    <w:rsid w:val="001734F6"/>
    <w:rsid w:val="00175B35"/>
    <w:rsid w:val="00180457"/>
    <w:rsid w:val="00197EC5"/>
    <w:rsid w:val="001A6CBD"/>
    <w:rsid w:val="001B6A31"/>
    <w:rsid w:val="001C1CF1"/>
    <w:rsid w:val="001C1FE1"/>
    <w:rsid w:val="001D419D"/>
    <w:rsid w:val="001F18A1"/>
    <w:rsid w:val="001F35F3"/>
    <w:rsid w:val="00200361"/>
    <w:rsid w:val="00212EFD"/>
    <w:rsid w:val="00216121"/>
    <w:rsid w:val="00236024"/>
    <w:rsid w:val="002570B7"/>
    <w:rsid w:val="00260AE3"/>
    <w:rsid w:val="00264992"/>
    <w:rsid w:val="00275980"/>
    <w:rsid w:val="002847A2"/>
    <w:rsid w:val="002947D2"/>
    <w:rsid w:val="002A01D9"/>
    <w:rsid w:val="002F1371"/>
    <w:rsid w:val="00301DD8"/>
    <w:rsid w:val="003206B1"/>
    <w:rsid w:val="00324EB1"/>
    <w:rsid w:val="00326A4E"/>
    <w:rsid w:val="00333BF7"/>
    <w:rsid w:val="0034689C"/>
    <w:rsid w:val="003717D7"/>
    <w:rsid w:val="00372F82"/>
    <w:rsid w:val="00373CC0"/>
    <w:rsid w:val="003A474D"/>
    <w:rsid w:val="003A7F56"/>
    <w:rsid w:val="003B384A"/>
    <w:rsid w:val="003D1D0D"/>
    <w:rsid w:val="003E1C7B"/>
    <w:rsid w:val="003E449C"/>
    <w:rsid w:val="003F27F6"/>
    <w:rsid w:val="003F5CE2"/>
    <w:rsid w:val="00405BB5"/>
    <w:rsid w:val="004115FA"/>
    <w:rsid w:val="00412747"/>
    <w:rsid w:val="004142AB"/>
    <w:rsid w:val="00417992"/>
    <w:rsid w:val="004274BB"/>
    <w:rsid w:val="0046439A"/>
    <w:rsid w:val="00467656"/>
    <w:rsid w:val="00477191"/>
    <w:rsid w:val="00494B98"/>
    <w:rsid w:val="00497F5B"/>
    <w:rsid w:val="004C191B"/>
    <w:rsid w:val="004C2A7F"/>
    <w:rsid w:val="004E16A8"/>
    <w:rsid w:val="004E37BE"/>
    <w:rsid w:val="004E5B64"/>
    <w:rsid w:val="004F3742"/>
    <w:rsid w:val="005267B2"/>
    <w:rsid w:val="00542725"/>
    <w:rsid w:val="00547041"/>
    <w:rsid w:val="00557FC3"/>
    <w:rsid w:val="00560E5B"/>
    <w:rsid w:val="0057112A"/>
    <w:rsid w:val="0059573F"/>
    <w:rsid w:val="005C4066"/>
    <w:rsid w:val="005C5BA7"/>
    <w:rsid w:val="005D083A"/>
    <w:rsid w:val="005F2E50"/>
    <w:rsid w:val="005F3E5B"/>
    <w:rsid w:val="005F7D64"/>
    <w:rsid w:val="00611B0E"/>
    <w:rsid w:val="0062655E"/>
    <w:rsid w:val="0065488E"/>
    <w:rsid w:val="006767BC"/>
    <w:rsid w:val="00680B1B"/>
    <w:rsid w:val="00680C79"/>
    <w:rsid w:val="00693CAC"/>
    <w:rsid w:val="006A4CFF"/>
    <w:rsid w:val="006A6A0D"/>
    <w:rsid w:val="006B63B6"/>
    <w:rsid w:val="007053E0"/>
    <w:rsid w:val="00705C36"/>
    <w:rsid w:val="00712F07"/>
    <w:rsid w:val="00716869"/>
    <w:rsid w:val="00722D7D"/>
    <w:rsid w:val="00723161"/>
    <w:rsid w:val="00723A7C"/>
    <w:rsid w:val="007259EB"/>
    <w:rsid w:val="00743E77"/>
    <w:rsid w:val="00751239"/>
    <w:rsid w:val="00782E7C"/>
    <w:rsid w:val="00795DD1"/>
    <w:rsid w:val="007A2C24"/>
    <w:rsid w:val="007B2908"/>
    <w:rsid w:val="007C24AA"/>
    <w:rsid w:val="007E1773"/>
    <w:rsid w:val="007E405E"/>
    <w:rsid w:val="00845634"/>
    <w:rsid w:val="00845BC2"/>
    <w:rsid w:val="00847AB6"/>
    <w:rsid w:val="00875528"/>
    <w:rsid w:val="008938ED"/>
    <w:rsid w:val="0089421E"/>
    <w:rsid w:val="008948BB"/>
    <w:rsid w:val="008A5996"/>
    <w:rsid w:val="008A7300"/>
    <w:rsid w:val="008D50F0"/>
    <w:rsid w:val="008F6756"/>
    <w:rsid w:val="008F73D2"/>
    <w:rsid w:val="00961A2E"/>
    <w:rsid w:val="0096753F"/>
    <w:rsid w:val="00983427"/>
    <w:rsid w:val="0098558D"/>
    <w:rsid w:val="00992EFA"/>
    <w:rsid w:val="0099739B"/>
    <w:rsid w:val="009A1D4E"/>
    <w:rsid w:val="009B3770"/>
    <w:rsid w:val="009E2A3F"/>
    <w:rsid w:val="00A01DB7"/>
    <w:rsid w:val="00A062B6"/>
    <w:rsid w:val="00A35A18"/>
    <w:rsid w:val="00A40F45"/>
    <w:rsid w:val="00A676A1"/>
    <w:rsid w:val="00A7416F"/>
    <w:rsid w:val="00A968D2"/>
    <w:rsid w:val="00A96D56"/>
    <w:rsid w:val="00AA1E05"/>
    <w:rsid w:val="00AE5DE0"/>
    <w:rsid w:val="00B01EED"/>
    <w:rsid w:val="00B11128"/>
    <w:rsid w:val="00B15257"/>
    <w:rsid w:val="00B34BF5"/>
    <w:rsid w:val="00B4211C"/>
    <w:rsid w:val="00B5311C"/>
    <w:rsid w:val="00B72950"/>
    <w:rsid w:val="00B7708D"/>
    <w:rsid w:val="00BA4AD0"/>
    <w:rsid w:val="00BC7F4B"/>
    <w:rsid w:val="00BF3D37"/>
    <w:rsid w:val="00BF7D54"/>
    <w:rsid w:val="00C311C5"/>
    <w:rsid w:val="00C54DA8"/>
    <w:rsid w:val="00C83290"/>
    <w:rsid w:val="00CC0C8F"/>
    <w:rsid w:val="00CF1685"/>
    <w:rsid w:val="00CF4569"/>
    <w:rsid w:val="00CF4BC2"/>
    <w:rsid w:val="00CF7985"/>
    <w:rsid w:val="00D00724"/>
    <w:rsid w:val="00D03EC2"/>
    <w:rsid w:val="00D36826"/>
    <w:rsid w:val="00D53624"/>
    <w:rsid w:val="00D81960"/>
    <w:rsid w:val="00D8603E"/>
    <w:rsid w:val="00DD7D4C"/>
    <w:rsid w:val="00DE53FB"/>
    <w:rsid w:val="00E12A04"/>
    <w:rsid w:val="00E22176"/>
    <w:rsid w:val="00E34FC7"/>
    <w:rsid w:val="00E6338A"/>
    <w:rsid w:val="00E7530F"/>
    <w:rsid w:val="00E7667B"/>
    <w:rsid w:val="00E85071"/>
    <w:rsid w:val="00E85C1B"/>
    <w:rsid w:val="00E92D79"/>
    <w:rsid w:val="00EB0E84"/>
    <w:rsid w:val="00EE50D7"/>
    <w:rsid w:val="00EF2B1E"/>
    <w:rsid w:val="00F00588"/>
    <w:rsid w:val="00F17A89"/>
    <w:rsid w:val="00F505D6"/>
    <w:rsid w:val="00F57356"/>
    <w:rsid w:val="00F82C7C"/>
    <w:rsid w:val="00FA36E6"/>
    <w:rsid w:val="00FB3569"/>
    <w:rsid w:val="00FB4CA8"/>
    <w:rsid w:val="00FE1C3A"/>
    <w:rsid w:val="00FF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563B4"/>
  <w15:chartTrackingRefBased/>
  <w15:docId w15:val="{68383E9B-AD1C-9445-9132-99B7BE83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 Fink</dc:creator>
  <cp:keywords/>
  <dc:description/>
  <cp:lastModifiedBy>Fink, Alexandra (Student)</cp:lastModifiedBy>
  <cp:revision>1</cp:revision>
  <dcterms:created xsi:type="dcterms:W3CDTF">2024-09-03T04:31:00Z</dcterms:created>
  <dcterms:modified xsi:type="dcterms:W3CDTF">2024-09-03T04:32:00Z</dcterms:modified>
</cp:coreProperties>
</file>